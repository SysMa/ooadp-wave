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256B6A" w:rsidRDefault="00256B6A" w:rsidP="00256B6A">
      <w:pPr>
        <w:tabs>
          <w:tab w:val="left" w:pos="701"/>
        </w:tabs>
        <w:jc w:val="center"/>
        <w:rPr>
          <w:sz w:val="48"/>
          <w:szCs w:val="48"/>
        </w:rPr>
      </w:pPr>
      <w:r w:rsidRPr="00256B6A">
        <w:rPr>
          <w:rFonts w:hint="eastAsia"/>
          <w:sz w:val="48"/>
          <w:szCs w:val="48"/>
        </w:rPr>
        <w:t>M</w:t>
      </w:r>
      <w:r w:rsidRPr="00256B6A">
        <w:rPr>
          <w:sz w:val="48"/>
          <w:szCs w:val="48"/>
        </w:rPr>
        <w:t>anage User Information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5F0912">
              <w:rPr>
                <w:b/>
                <w:color w:val="FFFFFF" w:themeColor="background1"/>
              </w:rPr>
              <w:t>clickManageUserInfo</w:t>
            </w:r>
            <w:proofErr w:type="spellEnd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5F0912" w:rsidP="000C57C6">
            <w:proofErr w:type="spellStart"/>
            <w:r>
              <w:t>clickManageUserInfo</w:t>
            </w:r>
            <w:proofErr w:type="spellEnd"/>
            <w: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5F0912" w:rsidP="000C57C6">
            <w:r>
              <w:t>User Case: Manage User Information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B60971" w:rsidP="000C57C6">
            <w:r>
              <w:t>The Admin is the legitimate user of the system and has logged in the system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B60971" w:rsidP="000C57C6">
            <w:r>
              <w:t>The system change to manage user info page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6043B5">
              <w:rPr>
                <w:b/>
                <w:color w:val="FFFFFF" w:themeColor="background1"/>
              </w:rPr>
              <w:t>clickAddUser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6043B5" w:rsidP="000C57C6">
            <w:proofErr w:type="spellStart"/>
            <w:r>
              <w:t>clickAddUser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6043B5" w:rsidP="00113104">
            <w:r>
              <w:t xml:space="preserve">User Case: Manage User Information 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6043B5" w:rsidP="000C57C6">
            <w:r>
              <w:t xml:space="preserve">The system has complicates the </w:t>
            </w:r>
            <w:proofErr w:type="spellStart"/>
            <w:r w:rsidR="00113104">
              <w:t>clickManageUserInfo</w:t>
            </w:r>
            <w:proofErr w:type="spellEnd"/>
            <w:r w:rsidR="00113104">
              <w:t>() and changes to manage user information page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113104" w:rsidP="000C57C6">
            <w:r>
              <w:t>The system changes to the add user page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113104">
              <w:rPr>
                <w:b/>
                <w:color w:val="FFFFFF" w:themeColor="background1"/>
              </w:rPr>
              <w:t>fillInfoListAndSubmit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113104" w:rsidP="000C57C6">
            <w:proofErr w:type="spellStart"/>
            <w:r>
              <w:t>fillInfoListAndSubmit</w:t>
            </w:r>
            <w:proofErr w:type="spellEnd"/>
            <w:r>
              <w:t>(</w:t>
            </w:r>
            <w:proofErr w:type="spellStart"/>
            <w:r>
              <w:t>uerinfo</w:t>
            </w:r>
            <w:proofErr w:type="spellEnd"/>
            <w:r>
              <w:t>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6043B5" w:rsidP="000C57C6">
            <w:r>
              <w:t>User Case: Manage User Information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113104" w:rsidP="000C57C6">
            <w:r>
              <w:t xml:space="preserve">The system has complicate the </w:t>
            </w:r>
            <w:proofErr w:type="spellStart"/>
            <w:r>
              <w:t>clickAddUser</w:t>
            </w:r>
            <w:proofErr w:type="spellEnd"/>
            <w:r>
              <w:t xml:space="preserve"> and the system changes to the add user page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113104" w:rsidRDefault="00113104" w:rsidP="000C57C6">
            <w:r>
              <w:t xml:space="preserve">Create a new entity to save the user info </w:t>
            </w:r>
          </w:p>
          <w:p w:rsidR="00113104" w:rsidRDefault="00113104" w:rsidP="000C57C6">
            <w:r>
              <w:t>System check the user information</w:t>
            </w:r>
            <w:r w:rsidR="00886EDF">
              <w:t xml:space="preserve"> and prompt info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886EDF">
              <w:rPr>
                <w:b/>
                <w:color w:val="FFFFFF" w:themeColor="background1"/>
              </w:rPr>
              <w:t>clickDeleteUser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886EDF" w:rsidP="000C57C6">
            <w:proofErr w:type="spellStart"/>
            <w:r>
              <w:t>clickDeleteUser</w:t>
            </w:r>
            <w:proofErr w:type="spellEnd"/>
            <w:r>
              <w:t>()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6043B5" w:rsidP="000C57C6">
            <w:r>
              <w:t>User Case: Manage User Information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DD477F" w:rsidP="000C57C6">
            <w:bookmarkStart w:id="0" w:name="OLE_LINK1"/>
            <w:bookmarkStart w:id="1" w:name="OLE_LINK2"/>
            <w:r>
              <w:t>The admin is logged in and click manage user information button</w:t>
            </w:r>
            <w:bookmarkEnd w:id="0"/>
            <w:bookmarkEnd w:id="1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DD477F" w:rsidP="000C57C6">
            <w:r>
              <w:t>The system changes to delete user page</w:t>
            </w:r>
          </w:p>
        </w:tc>
      </w:tr>
    </w:tbl>
    <w:p w:rsidR="000C57C6" w:rsidRDefault="000C57C6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CE4EB9" w:rsidTr="00DA77E2">
        <w:tc>
          <w:tcPr>
            <w:tcW w:w="8856" w:type="dxa"/>
            <w:gridSpan w:val="2"/>
            <w:shd w:val="clear" w:color="auto" w:fill="00B0F0"/>
          </w:tcPr>
          <w:p w:rsidR="00CE4EB9" w:rsidRPr="000C57C6" w:rsidRDefault="00DD477F" w:rsidP="00DA77E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CO5</w:t>
            </w:r>
            <w:r w:rsidR="00CE4EB9"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typeUserNameAndSubmit</w:t>
            </w:r>
            <w:proofErr w:type="spellEnd"/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CE4EB9" w:rsidRDefault="00DD477F" w:rsidP="00DA77E2">
            <w:proofErr w:type="spellStart"/>
            <w:r>
              <w:t>typeUserNameAndSubmit</w:t>
            </w:r>
            <w:proofErr w:type="spellEnd"/>
            <w:r w:rsidR="00CE4EB9">
              <w:t>(</w:t>
            </w:r>
            <w:proofErr w:type="spellStart"/>
            <w:r>
              <w:t>userinfo</w:t>
            </w:r>
            <w:proofErr w:type="spellEnd"/>
            <w:r w:rsidR="00CE4EB9">
              <w:t>)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CE4EB9" w:rsidRDefault="00CE4EB9" w:rsidP="00DA77E2">
            <w:r>
              <w:t>User Case: Manage User Information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CE4EB9" w:rsidRDefault="00DD477F" w:rsidP="00DA77E2">
            <w:r>
              <w:t xml:space="preserve">Complicate </w:t>
            </w:r>
            <w:proofErr w:type="spellStart"/>
            <w:r>
              <w:t>clickDeleteUser</w:t>
            </w:r>
            <w:proofErr w:type="spellEnd"/>
            <w:r>
              <w:t xml:space="preserve"> and the system changes to delete </w:t>
            </w:r>
            <w:proofErr w:type="spellStart"/>
            <w:r>
              <w:t>userpage</w:t>
            </w:r>
            <w:proofErr w:type="spellEnd"/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CE4EB9" w:rsidRDefault="00DD477F" w:rsidP="00DA77E2">
            <w:r>
              <w:t>Delete the user which has the information typed</w:t>
            </w:r>
          </w:p>
        </w:tc>
      </w:tr>
    </w:tbl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CE4EB9" w:rsidTr="00DA77E2">
        <w:tc>
          <w:tcPr>
            <w:tcW w:w="8856" w:type="dxa"/>
            <w:gridSpan w:val="2"/>
            <w:shd w:val="clear" w:color="auto" w:fill="00B0F0"/>
          </w:tcPr>
          <w:p w:rsidR="00CE4EB9" w:rsidRPr="000C57C6" w:rsidRDefault="003F5D9F" w:rsidP="00DA77E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CO6</w:t>
            </w:r>
            <w:r w:rsidR="00CE4EB9"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clickModify</w:t>
            </w:r>
            <w:r w:rsidR="00CE4EB9">
              <w:rPr>
                <w:b/>
                <w:color w:val="FFFFFF" w:themeColor="background1"/>
              </w:rPr>
              <w:t>User</w:t>
            </w:r>
            <w:proofErr w:type="spellEnd"/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lastRenderedPageBreak/>
              <w:t>Operation:</w:t>
            </w:r>
          </w:p>
        </w:tc>
        <w:tc>
          <w:tcPr>
            <w:tcW w:w="7047" w:type="dxa"/>
          </w:tcPr>
          <w:p w:rsidR="00CE4EB9" w:rsidRDefault="003F5D9F" w:rsidP="00DA77E2">
            <w:proofErr w:type="spellStart"/>
            <w:r>
              <w:t>clickModify</w:t>
            </w:r>
            <w:r w:rsidR="00CE4EB9">
              <w:t>User</w:t>
            </w:r>
            <w:proofErr w:type="spellEnd"/>
            <w:r w:rsidR="00CE4EB9">
              <w:t>()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CE4EB9" w:rsidRDefault="00CE4EB9" w:rsidP="00DA77E2">
            <w:r>
              <w:t>User Case: Manage User Information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CE4EB9" w:rsidRDefault="003F5D9F" w:rsidP="00DA77E2">
            <w:r>
              <w:t>The admin is logged in and click manage user information button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CE4EB9" w:rsidRDefault="003F5D9F" w:rsidP="00DA77E2">
            <w:r>
              <w:t>The system changes to modify page</w:t>
            </w:r>
          </w:p>
        </w:tc>
      </w:tr>
    </w:tbl>
    <w:p w:rsidR="00CE4EB9" w:rsidRDefault="00CE4E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CE4EB9" w:rsidTr="00DA77E2">
        <w:tc>
          <w:tcPr>
            <w:tcW w:w="8856" w:type="dxa"/>
            <w:gridSpan w:val="2"/>
            <w:shd w:val="clear" w:color="auto" w:fill="00B0F0"/>
          </w:tcPr>
          <w:p w:rsidR="00CE4EB9" w:rsidRPr="000C57C6" w:rsidRDefault="00B3461B" w:rsidP="00DA77E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CO7</w:t>
            </w:r>
            <w:r w:rsidR="00CE4EB9"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typeUserNameAndSubmit</w:t>
            </w:r>
            <w:proofErr w:type="spellEnd"/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CE4EB9" w:rsidRDefault="009149DF" w:rsidP="00DA77E2">
            <w:proofErr w:type="spellStart"/>
            <w:r>
              <w:t>typeUser</w:t>
            </w:r>
            <w:r>
              <w:rPr>
                <w:rFonts w:hint="eastAsia"/>
              </w:rPr>
              <w:t>Info</w:t>
            </w:r>
            <w:r w:rsidR="00B3461B">
              <w:t>AndSubmit</w:t>
            </w:r>
            <w:proofErr w:type="spellEnd"/>
            <w:r w:rsidR="00B3461B">
              <w:t>(</w:t>
            </w:r>
            <w:proofErr w:type="spellStart"/>
            <w:r w:rsidR="00B3461B">
              <w:t>userinfo</w:t>
            </w:r>
            <w:proofErr w:type="spellEnd"/>
            <w:r w:rsidR="00B3461B">
              <w:t>)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CE4EB9" w:rsidRDefault="00CE4EB9" w:rsidP="00DA77E2">
            <w:r>
              <w:t>User Case: Manage User Information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CE4EB9" w:rsidRDefault="00B3461B" w:rsidP="00DA77E2">
            <w:r>
              <w:t xml:space="preserve">Complicate </w:t>
            </w:r>
            <w:proofErr w:type="spellStart"/>
            <w:r>
              <w:t>clickModifyUser</w:t>
            </w:r>
            <w:proofErr w:type="spellEnd"/>
            <w:r>
              <w:t xml:space="preserve"> and the system changes to the modify page</w:t>
            </w:r>
          </w:p>
        </w:tc>
      </w:tr>
      <w:tr w:rsidR="00CE4EB9" w:rsidTr="00DA77E2">
        <w:tc>
          <w:tcPr>
            <w:tcW w:w="1809" w:type="dxa"/>
          </w:tcPr>
          <w:p w:rsidR="00CE4EB9" w:rsidRPr="000C57C6" w:rsidRDefault="00CE4EB9" w:rsidP="00DA77E2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CE4EB9" w:rsidRDefault="00B3461B" w:rsidP="00DA77E2">
            <w:r>
              <w:t>Create a new entity to save the updated information</w:t>
            </w:r>
            <w:r w:rsidR="007C3278">
              <w:t xml:space="preserve"> and the system save the new information in the database</w:t>
            </w:r>
          </w:p>
        </w:tc>
      </w:tr>
    </w:tbl>
    <w:p w:rsidR="00CE4EB9" w:rsidRDefault="00CE4EB9">
      <w:bookmarkStart w:id="2" w:name="_GoBack"/>
      <w:bookmarkEnd w:id="2"/>
    </w:p>
    <w:sectPr w:rsidR="00CE4E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EE9" w:rsidRDefault="00831EE9" w:rsidP="00175DF1">
      <w:pPr>
        <w:spacing w:after="0" w:line="240" w:lineRule="auto"/>
      </w:pPr>
      <w:r>
        <w:separator/>
      </w:r>
    </w:p>
  </w:endnote>
  <w:endnote w:type="continuationSeparator" w:id="0">
    <w:p w:rsidR="00831EE9" w:rsidRDefault="00831EE9" w:rsidP="0017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EE9" w:rsidRDefault="00831EE9" w:rsidP="00175DF1">
      <w:pPr>
        <w:spacing w:after="0" w:line="240" w:lineRule="auto"/>
      </w:pPr>
      <w:r>
        <w:separator/>
      </w:r>
    </w:p>
  </w:footnote>
  <w:footnote w:type="continuationSeparator" w:id="0">
    <w:p w:rsidR="00831EE9" w:rsidRDefault="00831EE9" w:rsidP="00175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6A"/>
    <w:rsid w:val="000C57C6"/>
    <w:rsid w:val="00113104"/>
    <w:rsid w:val="00175DF1"/>
    <w:rsid w:val="00256B6A"/>
    <w:rsid w:val="00267884"/>
    <w:rsid w:val="003F5D9F"/>
    <w:rsid w:val="005F0912"/>
    <w:rsid w:val="006043B5"/>
    <w:rsid w:val="00651225"/>
    <w:rsid w:val="007C3278"/>
    <w:rsid w:val="00831EE9"/>
    <w:rsid w:val="00886EDF"/>
    <w:rsid w:val="008B3D3E"/>
    <w:rsid w:val="009149DF"/>
    <w:rsid w:val="009F4338"/>
    <w:rsid w:val="00B3461B"/>
    <w:rsid w:val="00B60971"/>
    <w:rsid w:val="00BB107B"/>
    <w:rsid w:val="00CE4EB9"/>
    <w:rsid w:val="00D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17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5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ong\83878\Contract%20Operatio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Contract Operation.dotx</Template>
  <TotalTime>58</TotalTime>
  <Pages>2</Pages>
  <Words>299</Words>
  <Characters>1705</Characters>
  <Application>Microsoft Office Word</Application>
  <DocSecurity>0</DocSecurity>
  <Lines>14</Lines>
  <Paragraphs>3</Paragraphs>
  <ScaleCrop>false</ScaleCrop>
  <Company>sjtu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ligong</dc:creator>
  <cp:lastModifiedBy>ligong</cp:lastModifiedBy>
  <cp:revision>11</cp:revision>
  <dcterms:created xsi:type="dcterms:W3CDTF">2011-11-13T12:16:00Z</dcterms:created>
  <dcterms:modified xsi:type="dcterms:W3CDTF">2011-11-13T13:52:00Z</dcterms:modified>
</cp:coreProperties>
</file>