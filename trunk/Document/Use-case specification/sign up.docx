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E577A9" w:rsidP="00D46E59">
      <w:pPr>
        <w:pStyle w:val="a3"/>
        <w:wordWrap w:val="0"/>
        <w:jc w:val="right"/>
        <w:rPr>
          <w:rFonts w:hint="eastAsia"/>
          <w:lang w:eastAsia="zh-CN"/>
        </w:rPr>
      </w:pPr>
      <w:fldSimple w:instr="title  \* Mergeformat ">
        <w:r w:rsidR="00EF0DF0">
          <w:t xml:space="preserve">Use-Case Specification: </w:t>
        </w:r>
        <w:r w:rsidR="00D46E59">
          <w:rPr>
            <w:rFonts w:hint="eastAsia"/>
            <w:lang w:eastAsia="zh-CN"/>
          </w:rPr>
          <w:t>Sign up</w:t>
        </w:r>
      </w:fldSimple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rFonts w:hint="eastAsia"/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rFonts w:hint="eastAsia"/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2F38A1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08</w:t>
            </w:r>
            <w:r>
              <w:t>/</w:t>
            </w:r>
            <w:r>
              <w:rPr>
                <w:rFonts w:hint="eastAsia"/>
                <w:lang w:eastAsia="zh-CN"/>
              </w:rPr>
              <w:t>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2F38A1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Haibo Liu</w:t>
            </w: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lang w:val="zh-CN"/>
        </w:rPr>
        <w:id w:val="143902360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0"/>
          <w:szCs w:val="20"/>
          <w:lang w:eastAsia="en-US"/>
        </w:rPr>
      </w:sdtEndPr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3469F1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78742" w:history="1">
            <w:r w:rsidR="003469F1" w:rsidRPr="00402081">
              <w:rPr>
                <w:rStyle w:val="ae"/>
                <w:noProof/>
              </w:rPr>
              <w:t>1.</w:t>
            </w:r>
            <w:r w:rsidR="003469F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9F1" w:rsidRPr="00402081">
              <w:rPr>
                <w:rStyle w:val="ae"/>
                <w:noProof/>
              </w:rPr>
              <w:t>Brief Description</w:t>
            </w:r>
            <w:r w:rsidR="003469F1">
              <w:rPr>
                <w:noProof/>
                <w:webHidden/>
              </w:rPr>
              <w:tab/>
            </w:r>
            <w:r w:rsidR="003469F1">
              <w:rPr>
                <w:noProof/>
                <w:webHidden/>
              </w:rPr>
              <w:fldChar w:fldCharType="begin"/>
            </w:r>
            <w:r w:rsidR="003469F1">
              <w:rPr>
                <w:noProof/>
                <w:webHidden/>
              </w:rPr>
              <w:instrText xml:space="preserve"> PAGEREF _Toc305878742 \h </w:instrText>
            </w:r>
            <w:r w:rsidR="003469F1">
              <w:rPr>
                <w:noProof/>
                <w:webHidden/>
              </w:rPr>
            </w:r>
            <w:r w:rsidR="003469F1">
              <w:rPr>
                <w:noProof/>
                <w:webHidden/>
              </w:rPr>
              <w:fldChar w:fldCharType="separate"/>
            </w:r>
            <w:r w:rsidR="003469F1">
              <w:rPr>
                <w:noProof/>
                <w:webHidden/>
              </w:rPr>
              <w:t>4</w:t>
            </w:r>
            <w:r w:rsidR="003469F1"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3" w:history="1">
            <w:r w:rsidRPr="00402081">
              <w:rPr>
                <w:rStyle w:val="ae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Basic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4" w:history="1">
            <w:r w:rsidRPr="00402081">
              <w:rPr>
                <w:rStyle w:val="ae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5" w:history="1">
            <w:r w:rsidRPr="00402081">
              <w:rPr>
                <w:rStyle w:val="ae"/>
                <w:noProof/>
                <w:lang w:eastAsia="zh-CN"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  <w:lang w:eastAsia="zh-CN"/>
              </w:rPr>
              <w:t>Username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6" w:history="1">
            <w:r w:rsidRPr="00402081">
              <w:rPr>
                <w:rStyle w:val="a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  <w:lang w:eastAsia="zh-CN"/>
              </w:rPr>
              <w:t>Code is wrong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7" w:history="1">
            <w:r w:rsidRPr="00402081">
              <w:rPr>
                <w:rStyle w:val="ae"/>
                <w:noProof/>
                <w:lang w:eastAsia="zh-CN"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  <w:lang w:eastAsia="zh-CN"/>
              </w:rPr>
              <w:t>Database connection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8" w:history="1">
            <w:r w:rsidRPr="00402081">
              <w:rPr>
                <w:rStyle w:val="ae"/>
                <w:noProof/>
                <w:lang w:eastAsia="zh-CN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49" w:history="1">
            <w:r w:rsidRPr="00402081">
              <w:rPr>
                <w:rStyle w:val="ae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Postconditions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0" w:history="1">
            <w:r w:rsidRPr="00402081">
              <w:rPr>
                <w:rStyle w:val="ae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  <w:lang w:eastAsia="zh-CN"/>
              </w:rPr>
              <w:t>The user is created and the guest can use the username to sign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1" w:history="1">
            <w:r w:rsidRPr="00402081">
              <w:rPr>
                <w:rStyle w:val="ae"/>
                <w:noProof/>
                <w:lang w:eastAsia="zh-CN"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2" w:history="1">
            <w:r w:rsidRPr="00402081">
              <w:rPr>
                <w:rStyle w:val="ae"/>
                <w:noProof/>
                <w:lang w:eastAsia="zh-CN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9F1" w:rsidRDefault="003469F1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878753" w:history="1">
            <w:r w:rsidRPr="00402081">
              <w:rPr>
                <w:rStyle w:val="ae"/>
                <w:noProof/>
                <w:lang w:eastAsia="zh-CN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02081">
              <w:rPr>
                <w:rStyle w:val="ae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fldSimple w:instr="title  \* Mergeformat ">
        <w:r w:rsidR="00EF0DF0">
          <w:t xml:space="preserve">Use-Case Specification: </w:t>
        </w:r>
        <w:r w:rsidR="00245936">
          <w:rPr>
            <w:rFonts w:hint="eastAsia"/>
            <w:lang w:eastAsia="zh-CN"/>
          </w:rPr>
          <w:t>Sign up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305877643"/>
      <w:bookmarkStart w:id="8" w:name="_Toc305878742"/>
      <w:r>
        <w:t>Brief Description</w:t>
      </w:r>
      <w:bookmarkEnd w:id="2"/>
      <w:bookmarkEnd w:id="3"/>
      <w:bookmarkEnd w:id="4"/>
      <w:bookmarkEnd w:id="7"/>
      <w:bookmarkEnd w:id="8"/>
    </w:p>
    <w:p w:rsidR="00245936" w:rsidRPr="00245936" w:rsidRDefault="003A2799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>The guest signs up to do more operation in the Wave.</w:t>
      </w:r>
    </w:p>
    <w:p w:rsidR="005E20E2" w:rsidRDefault="00E577A9">
      <w:pPr>
        <w:pStyle w:val="1"/>
        <w:widowControl/>
      </w:pPr>
      <w:bookmarkStart w:id="9" w:name="_Toc305877644"/>
      <w:bookmarkStart w:id="10" w:name="_Toc305878743"/>
      <w:r>
        <w:t>Basic Flow of Events</w:t>
      </w:r>
      <w:bookmarkEnd w:id="5"/>
      <w:bookmarkEnd w:id="6"/>
      <w:bookmarkEnd w:id="9"/>
      <w:bookmarkEnd w:id="10"/>
    </w:p>
    <w:p w:rsidR="00F3549E" w:rsidRDefault="00F3549E" w:rsidP="00F3549E">
      <w:pPr>
        <w:pStyle w:val="a9"/>
        <w:rPr>
          <w:rFonts w:hint="eastAsia"/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hen the guest wants to sign up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The</w:t>
      </w:r>
      <w:r w:rsidR="00C8593E">
        <w:rPr>
          <w:rFonts w:hint="eastAsia"/>
          <w:lang w:eastAsia="zh-CN"/>
        </w:rPr>
        <w:t xml:space="preserve"> guest 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C8593E">
        <w:rPr>
          <w:rFonts w:hint="eastAsia"/>
          <w:lang w:eastAsia="zh-CN"/>
        </w:rPr>
        <w:t>sign up</w:t>
      </w:r>
      <w:r w:rsidR="00C8593E">
        <w:rPr>
          <w:lang w:eastAsia="zh-CN"/>
        </w:rPr>
        <w:t>”</w:t>
      </w:r>
      <w:r w:rsidR="00C8593E">
        <w:rPr>
          <w:rFonts w:hint="eastAsia"/>
          <w:lang w:eastAsia="zh-CN"/>
        </w:rPr>
        <w:t xml:space="preserve"> button, and then the system goes into the signing up page. </w:t>
      </w:r>
    </w:p>
    <w:p w:rsidR="005809EB" w:rsidRDefault="005809EB" w:rsidP="00C955BE">
      <w:pPr>
        <w:pStyle w:val="a9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guest fills in the username. </w:t>
      </w:r>
    </w:p>
    <w:p w:rsidR="005809EB" w:rsidRDefault="005809EB" w:rsidP="00C955BE">
      <w:pPr>
        <w:pStyle w:val="a9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The system check</w:t>
      </w:r>
      <w:r w:rsidR="00F8458E">
        <w:rPr>
          <w:rFonts w:hint="eastAsia"/>
          <w:lang w:eastAsia="zh-CN"/>
        </w:rPr>
        <w:t xml:space="preserve"> the username does</w:t>
      </w:r>
      <w:r>
        <w:rPr>
          <w:rFonts w:hint="eastAsia"/>
          <w:lang w:eastAsia="zh-CN"/>
        </w:rPr>
        <w:t xml:space="preserve"> not exist and display </w:t>
      </w:r>
      <w:r>
        <w:rPr>
          <w:lang w:eastAsia="zh-CN"/>
        </w:rPr>
        <w:t>“</w:t>
      </w:r>
      <w:r>
        <w:rPr>
          <w:rFonts w:hint="eastAsia"/>
          <w:lang w:eastAsia="zh-CN"/>
        </w:rPr>
        <w:t>the username is available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7239F9" w:rsidRDefault="00B56B17" w:rsidP="007239F9">
      <w:pPr>
        <w:pStyle w:val="a9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The guest fills in the password</w:t>
      </w:r>
      <w:r w:rsidR="007239F9">
        <w:rPr>
          <w:rFonts w:hint="eastAsia"/>
          <w:lang w:eastAsia="zh-CN"/>
        </w:rPr>
        <w:t xml:space="preserve"> and the code, and then clicks the </w:t>
      </w:r>
      <w:r w:rsidR="007239F9">
        <w:rPr>
          <w:lang w:eastAsia="zh-CN"/>
        </w:rPr>
        <w:t>“</w:t>
      </w:r>
      <w:r w:rsidR="007239F9">
        <w:rPr>
          <w:rFonts w:hint="eastAsia"/>
          <w:lang w:eastAsia="zh-CN"/>
        </w:rPr>
        <w:t>sign up</w:t>
      </w:r>
      <w:r w:rsidR="007239F9">
        <w:rPr>
          <w:lang w:eastAsia="zh-CN"/>
        </w:rPr>
        <w:t>”</w:t>
      </w:r>
      <w:r w:rsidR="007239F9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 xml:space="preserve">. </w:t>
      </w:r>
    </w:p>
    <w:p w:rsidR="00D0646E" w:rsidRDefault="00D0646E" w:rsidP="007239F9">
      <w:pPr>
        <w:pStyle w:val="a9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system check the code is right. </w:t>
      </w:r>
    </w:p>
    <w:p w:rsidR="00D0646E" w:rsidRDefault="00D0646E" w:rsidP="007239F9">
      <w:pPr>
        <w:pStyle w:val="a9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system prompts that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 sign up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1" w:name="_Toc423410241"/>
      <w:bookmarkStart w:id="12" w:name="_Toc425054507"/>
      <w:bookmarkStart w:id="13" w:name="_Toc305877645"/>
      <w:bookmarkStart w:id="14" w:name="_Toc305878744"/>
      <w:r>
        <w:t>Alternative Flows</w:t>
      </w:r>
      <w:bookmarkEnd w:id="11"/>
      <w:bookmarkEnd w:id="12"/>
      <w:bookmarkEnd w:id="13"/>
      <w:bookmarkEnd w:id="14"/>
    </w:p>
    <w:p w:rsidR="00F557E2" w:rsidRDefault="00F557E2" w:rsidP="00CB33DF">
      <w:pPr>
        <w:pStyle w:val="2"/>
        <w:rPr>
          <w:rFonts w:hint="eastAsia"/>
          <w:lang w:eastAsia="zh-CN"/>
        </w:rPr>
      </w:pPr>
      <w:bookmarkStart w:id="15" w:name="_Toc305877646"/>
      <w:bookmarkStart w:id="16" w:name="_Toc305878745"/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sername </w:t>
      </w:r>
      <w:r w:rsidR="005776BF">
        <w:rPr>
          <w:rFonts w:hint="eastAsia"/>
          <w:lang w:eastAsia="zh-CN"/>
        </w:rPr>
        <w:t>exists</w:t>
      </w:r>
      <w:bookmarkEnd w:id="15"/>
      <w:bookmarkEnd w:id="16"/>
    </w:p>
    <w:p w:rsidR="00CB33DF" w:rsidRPr="00CB33DF" w:rsidRDefault="00CB33DF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in the basic flow, the system checks that the username</w:t>
      </w:r>
      <w:r w:rsidR="00CD56DB">
        <w:rPr>
          <w:rFonts w:hint="eastAsia"/>
          <w:lang w:eastAsia="zh-CN"/>
        </w:rPr>
        <w:t xml:space="preserve"> guest inputs</w:t>
      </w:r>
      <w:r>
        <w:rPr>
          <w:rFonts w:hint="eastAsia"/>
          <w:lang w:eastAsia="zh-CN"/>
        </w:rPr>
        <w:t xml:space="preserve"> </w:t>
      </w:r>
      <w:r w:rsidR="00624FDD">
        <w:rPr>
          <w:rFonts w:hint="eastAsia"/>
          <w:lang w:eastAsia="zh-CN"/>
        </w:rPr>
        <w:t>exists</w:t>
      </w:r>
      <w:r>
        <w:rPr>
          <w:rFonts w:hint="eastAsia"/>
          <w:lang w:eastAsia="zh-CN"/>
        </w:rPr>
        <w:t xml:space="preserve">, and then return to step2. </w:t>
      </w:r>
    </w:p>
    <w:p w:rsidR="005E20E2" w:rsidRDefault="00CD56DB">
      <w:pPr>
        <w:pStyle w:val="2"/>
      </w:pPr>
      <w:bookmarkStart w:id="17" w:name="_Toc305877647"/>
      <w:bookmarkStart w:id="18" w:name="_Toc305878746"/>
      <w:r>
        <w:rPr>
          <w:rFonts w:hint="eastAsia"/>
          <w:lang w:eastAsia="zh-CN"/>
        </w:rPr>
        <w:t>Code is wrong</w:t>
      </w:r>
      <w:bookmarkEnd w:id="17"/>
      <w:bookmarkEnd w:id="18"/>
    </w:p>
    <w:p w:rsidR="005A54E8" w:rsidRPr="001B130F" w:rsidRDefault="00CD56DB" w:rsidP="00873203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In step5 in the basic flow, the system checks that the code guest inputs is wrong, and then return to step4. </w:t>
      </w:r>
    </w:p>
    <w:p w:rsidR="005A54E8" w:rsidRDefault="001B130F" w:rsidP="001B130F">
      <w:pPr>
        <w:pStyle w:val="2"/>
        <w:rPr>
          <w:rFonts w:hint="eastAsia"/>
          <w:lang w:eastAsia="zh-CN"/>
        </w:rPr>
      </w:pPr>
      <w:bookmarkStart w:id="19" w:name="_Toc305878747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9"/>
    </w:p>
    <w:p w:rsidR="001F3CFC" w:rsidRPr="001F3CFC" w:rsidRDefault="001F3CFC" w:rsidP="001F3CFC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In step3 or step5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rFonts w:hint="eastAsia"/>
          <w:lang w:eastAsia="zh-CN"/>
        </w:rPr>
      </w:pPr>
      <w:bookmarkStart w:id="20" w:name="_Toc423410253"/>
      <w:bookmarkStart w:id="21" w:name="_Toc425054512"/>
      <w:bookmarkStart w:id="22" w:name="_Toc305877649"/>
      <w:bookmarkStart w:id="23" w:name="_Toc305878748"/>
      <w:bookmarkStart w:id="24" w:name="_GoBack"/>
      <w:bookmarkEnd w:id="24"/>
      <w:r>
        <w:t>Preconditions</w:t>
      </w:r>
      <w:bookmarkEnd w:id="20"/>
      <w:bookmarkEnd w:id="21"/>
      <w:bookmarkEnd w:id="22"/>
      <w:bookmarkEnd w:id="23"/>
    </w:p>
    <w:p w:rsidR="005E3FBD" w:rsidRPr="005E3FBD" w:rsidRDefault="005E3FBD" w:rsidP="005E3FBD">
      <w:pPr>
        <w:ind w:left="720"/>
        <w:rPr>
          <w:lang w:eastAsia="zh-CN"/>
        </w:rPr>
      </w:pPr>
      <w:r>
        <w:rPr>
          <w:rFonts w:hint="eastAsia"/>
          <w:lang w:eastAsia="zh-CN"/>
        </w:rPr>
        <w:t>None.</w:t>
      </w:r>
    </w:p>
    <w:p w:rsidR="00F861B6" w:rsidRPr="00F861B6" w:rsidRDefault="00E577A9" w:rsidP="00F861B6">
      <w:pPr>
        <w:pStyle w:val="1"/>
        <w:widowControl/>
        <w:rPr>
          <w:rFonts w:hint="eastAsia"/>
        </w:rPr>
      </w:pPr>
      <w:bookmarkStart w:id="25" w:name="_Toc423410255"/>
      <w:bookmarkStart w:id="26" w:name="_Toc425054514"/>
      <w:bookmarkStart w:id="27" w:name="_Toc305877651"/>
      <w:bookmarkStart w:id="28" w:name="_Toc305878749"/>
      <w:r>
        <w:t>Postconditions</w:t>
      </w:r>
      <w:bookmarkEnd w:id="25"/>
      <w:bookmarkEnd w:id="26"/>
      <w:bookmarkEnd w:id="27"/>
      <w:bookmarkEnd w:id="28"/>
    </w:p>
    <w:p w:rsidR="005E20E2" w:rsidRDefault="00F861B6">
      <w:pPr>
        <w:pStyle w:val="2"/>
        <w:widowControl/>
      </w:pPr>
      <w:bookmarkStart w:id="29" w:name="_Toc305878750"/>
      <w:r>
        <w:rPr>
          <w:rFonts w:hint="eastAsia"/>
          <w:lang w:eastAsia="zh-CN"/>
        </w:rPr>
        <w:t>The user is created and the guest can use the username to sign in.</w:t>
      </w:r>
      <w:bookmarkEnd w:id="29"/>
      <w:r>
        <w:rPr>
          <w:rFonts w:hint="eastAsia"/>
          <w:lang w:eastAsia="zh-CN"/>
        </w:rPr>
        <w:t xml:space="preserve"> </w:t>
      </w:r>
    </w:p>
    <w:p w:rsidR="00824BA0" w:rsidRDefault="00E577A9" w:rsidP="00CC5E45">
      <w:pPr>
        <w:pStyle w:val="1"/>
        <w:rPr>
          <w:rFonts w:hint="eastAsia"/>
          <w:lang w:eastAsia="zh-CN"/>
        </w:rPr>
      </w:pPr>
      <w:bookmarkStart w:id="30" w:name="_Toc305877653"/>
      <w:bookmarkStart w:id="31" w:name="_Toc305878751"/>
      <w:r>
        <w:t>Extension Points</w:t>
      </w:r>
      <w:bookmarkEnd w:id="30"/>
      <w:bookmarkEnd w:id="31"/>
    </w:p>
    <w:p w:rsidR="00CC5E45" w:rsidRPr="00CC5E45" w:rsidRDefault="00CC5E45" w:rsidP="00CC5E45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5E20E2" w:rsidRDefault="00E577A9" w:rsidP="002601FF">
      <w:pPr>
        <w:pStyle w:val="1"/>
        <w:rPr>
          <w:rFonts w:hint="eastAsia"/>
          <w:lang w:eastAsia="zh-CN"/>
        </w:rPr>
      </w:pPr>
      <w:bookmarkStart w:id="32" w:name="_Toc305877655"/>
      <w:bookmarkStart w:id="33" w:name="_Toc305878752"/>
      <w:r>
        <w:t>Special Requirements</w:t>
      </w:r>
      <w:bookmarkEnd w:id="32"/>
      <w:bookmarkEnd w:id="33"/>
    </w:p>
    <w:p w:rsidR="002601FF" w:rsidRPr="002601FF" w:rsidRDefault="002601FF" w:rsidP="002601F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CC5E45" w:rsidRDefault="00E577A9" w:rsidP="00CC5E45">
      <w:pPr>
        <w:pStyle w:val="1"/>
        <w:rPr>
          <w:rFonts w:hint="eastAsia"/>
          <w:lang w:eastAsia="zh-CN"/>
        </w:rPr>
      </w:pPr>
      <w:bookmarkStart w:id="34" w:name="_Toc18988784"/>
      <w:bookmarkStart w:id="35" w:name="_Toc305877657"/>
      <w:bookmarkStart w:id="36" w:name="_Toc305878753"/>
      <w:r>
        <w:t>Additional Information</w:t>
      </w:r>
      <w:bookmarkEnd w:id="34"/>
      <w:bookmarkEnd w:id="35"/>
      <w:bookmarkEnd w:id="36"/>
    </w:p>
    <w:p w:rsidR="00CC5E45" w:rsidRPr="00CC5E45" w:rsidRDefault="00CC5E45" w:rsidP="00CC5E45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BC1" w:rsidRDefault="00DF7BC1">
      <w:pPr>
        <w:spacing w:line="240" w:lineRule="auto"/>
      </w:pPr>
      <w:r>
        <w:separator/>
      </w:r>
    </w:p>
  </w:endnote>
  <w:endnote w:type="continuationSeparator" w:id="0">
    <w:p w:rsidR="00DF7BC1" w:rsidRDefault="00DF7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6E59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3469F1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BC1" w:rsidRDefault="00DF7BC1">
      <w:pPr>
        <w:spacing w:line="240" w:lineRule="auto"/>
      </w:pPr>
      <w:r>
        <w:separator/>
      </w:r>
    </w:p>
  </w:footnote>
  <w:footnote w:type="continuationSeparator" w:id="0">
    <w:p w:rsidR="00DF7BC1" w:rsidRDefault="00DF7B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 w:hint="eastAsia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rFonts w:hint="eastAsia"/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E577A9" w:rsidP="00323D7C">
          <w:fldSimple w:instr="title  \* Mergeformat ">
            <w:r w:rsidR="00EF0DF0">
              <w:t xml:space="preserve">Use-Case Specification: </w:t>
            </w:r>
            <w:r w:rsidR="00323D7C">
              <w:rPr>
                <w:rFonts w:hint="eastAsia"/>
                <w:lang w:eastAsia="zh-CN"/>
              </w:rPr>
              <w:t>Sign up</w:t>
            </w:r>
          </w:fldSimple>
        </w:p>
      </w:tc>
      <w:tc>
        <w:tcPr>
          <w:tcW w:w="3179" w:type="dxa"/>
        </w:tcPr>
        <w:p w:rsidR="005E20E2" w:rsidRDefault="00E577A9" w:rsidP="00323D7C">
          <w:pPr>
            <w:rPr>
              <w:rFonts w:hint="eastAsia"/>
              <w:lang w:eastAsia="zh-CN"/>
            </w:rPr>
          </w:pPr>
          <w:r>
            <w:t xml:space="preserve">  Date:  </w:t>
          </w:r>
          <w:r w:rsidR="00323D7C">
            <w:rPr>
              <w:rFonts w:hint="eastAsia"/>
              <w:lang w:eastAsia="zh-CN"/>
            </w:rPr>
            <w:t>08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oNotDisplayPageBoundaries/>
  <w:bordersDoNotSurroundHeader/>
  <w:bordersDoNotSurroundFooter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A43A5"/>
    <w:rsid w:val="000D79D0"/>
    <w:rsid w:val="001A7E16"/>
    <w:rsid w:val="001B130F"/>
    <w:rsid w:val="001F3CFC"/>
    <w:rsid w:val="00245936"/>
    <w:rsid w:val="002601FF"/>
    <w:rsid w:val="002F38A1"/>
    <w:rsid w:val="00301274"/>
    <w:rsid w:val="00323D7C"/>
    <w:rsid w:val="003469F1"/>
    <w:rsid w:val="003A2799"/>
    <w:rsid w:val="005776BF"/>
    <w:rsid w:val="005809EB"/>
    <w:rsid w:val="005A54E8"/>
    <w:rsid w:val="005E20E2"/>
    <w:rsid w:val="005E3FBD"/>
    <w:rsid w:val="00624FDD"/>
    <w:rsid w:val="007239F9"/>
    <w:rsid w:val="00824BA0"/>
    <w:rsid w:val="00873203"/>
    <w:rsid w:val="008A7BE4"/>
    <w:rsid w:val="008B402D"/>
    <w:rsid w:val="00920DCF"/>
    <w:rsid w:val="009A334E"/>
    <w:rsid w:val="009D050F"/>
    <w:rsid w:val="00AF0260"/>
    <w:rsid w:val="00B56B17"/>
    <w:rsid w:val="00C8593E"/>
    <w:rsid w:val="00C955BE"/>
    <w:rsid w:val="00CB33DF"/>
    <w:rsid w:val="00CC5E45"/>
    <w:rsid w:val="00CD4CAD"/>
    <w:rsid w:val="00CD56DB"/>
    <w:rsid w:val="00D0646E"/>
    <w:rsid w:val="00D46E59"/>
    <w:rsid w:val="00DF7BC1"/>
    <w:rsid w:val="00E10B68"/>
    <w:rsid w:val="00E577A9"/>
    <w:rsid w:val="00EA2C5F"/>
    <w:rsid w:val="00EF0DF0"/>
    <w:rsid w:val="00F3549E"/>
    <w:rsid w:val="00F557E2"/>
    <w:rsid w:val="00F8458E"/>
    <w:rsid w:val="00F8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27"/>
    <w:rsid w:val="001F7C24"/>
    <w:rsid w:val="00D6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1F43C2554942D2A6360267CAE5DA01">
    <w:name w:val="B71F43C2554942D2A6360267CAE5DA01"/>
    <w:rsid w:val="00D64627"/>
    <w:pPr>
      <w:widowControl w:val="0"/>
      <w:jc w:val="both"/>
    </w:pPr>
  </w:style>
  <w:style w:type="paragraph" w:customStyle="1" w:styleId="22FC55BE205043AB8421D66C52A57326">
    <w:name w:val="22FC55BE205043AB8421D66C52A57326"/>
    <w:rsid w:val="00D64627"/>
    <w:pPr>
      <w:widowControl w:val="0"/>
      <w:jc w:val="both"/>
    </w:pPr>
  </w:style>
  <w:style w:type="paragraph" w:customStyle="1" w:styleId="64D20EB90EFC4332B5D0E8AC54DE614F">
    <w:name w:val="64D20EB90EFC4332B5D0E8AC54DE614F"/>
    <w:rsid w:val="00D6462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1F43C2554942D2A6360267CAE5DA01">
    <w:name w:val="B71F43C2554942D2A6360267CAE5DA01"/>
    <w:rsid w:val="00D64627"/>
    <w:pPr>
      <w:widowControl w:val="0"/>
      <w:jc w:val="both"/>
    </w:pPr>
  </w:style>
  <w:style w:type="paragraph" w:customStyle="1" w:styleId="22FC55BE205043AB8421D66C52A57326">
    <w:name w:val="22FC55BE205043AB8421D66C52A57326"/>
    <w:rsid w:val="00D64627"/>
    <w:pPr>
      <w:widowControl w:val="0"/>
      <w:jc w:val="both"/>
    </w:pPr>
  </w:style>
  <w:style w:type="paragraph" w:customStyle="1" w:styleId="64D20EB90EFC4332B5D0E8AC54DE614F">
    <w:name w:val="64D20EB90EFC4332B5D0E8AC54DE614F"/>
    <w:rsid w:val="00D646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9701C-5A35-4742-BBA9-CEED16D5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53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48</cp:revision>
  <cp:lastPrinted>1900-12-31T16:00:00Z</cp:lastPrinted>
  <dcterms:created xsi:type="dcterms:W3CDTF">2011-10-08T14:11:00Z</dcterms:created>
  <dcterms:modified xsi:type="dcterms:W3CDTF">2011-10-08T15:11:00Z</dcterms:modified>
</cp:coreProperties>
</file>