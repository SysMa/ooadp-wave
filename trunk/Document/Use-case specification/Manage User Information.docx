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7E2BDD" w:rsidP="00D46E59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F0DF0">
        <w:t xml:space="preserve">Use-Case Specification: </w:t>
      </w:r>
      <w:r>
        <w:fldChar w:fldCharType="end"/>
      </w:r>
      <w:r w:rsidR="00E23A2F">
        <w:rPr>
          <w:rFonts w:hint="eastAsia"/>
          <w:lang w:eastAsia="zh-CN"/>
        </w:rPr>
        <w:t>Manage User Information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42042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bookmarkStart w:id="0" w:name="_GoBack"/>
            <w:bookmarkEnd w:id="0"/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46459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CF569F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52786" w:history="1">
            <w:r w:rsidR="00CF569F" w:rsidRPr="00000F75">
              <w:rPr>
                <w:rStyle w:val="ae"/>
                <w:noProof/>
              </w:rPr>
              <w:t>1.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Brief Description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_Toc305952786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7" w:history="1">
            <w:r w:rsidR="00CF569F" w:rsidRPr="00000F75">
              <w:rPr>
                <w:rStyle w:val="ae"/>
                <w:noProof/>
              </w:rPr>
              <w:t>2.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Basic Flow of Event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_Toc305952787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8" w:history="1">
            <w:r w:rsidR="00CF569F" w:rsidRPr="00000F75">
              <w:rPr>
                <w:rStyle w:val="ae"/>
                <w:noProof/>
              </w:rPr>
              <w:t>3.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Alternative Flows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_Toc305952788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89" w:history="1">
            <w:r w:rsidR="00CF569F" w:rsidRPr="00000F75">
              <w:rPr>
                <w:rStyle w:val="ae"/>
                <w:noProof/>
                <w:lang w:eastAsia="zh-CN"/>
              </w:rPr>
              <w:t>3.1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Fail to Submit New User Information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_Toc305952789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0" w:history="1">
            <w:r w:rsidR="00CF569F" w:rsidRPr="00000F75">
              <w:rPr>
                <w:rStyle w:val="ae"/>
                <w:noProof/>
              </w:rPr>
              <w:t>3.2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Fail to Type the User Name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_Toc305952790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1" w:history="1">
            <w:r w:rsidR="00CF569F" w:rsidRPr="00000F75">
              <w:rPr>
                <w:rStyle w:val="ae"/>
                <w:noProof/>
                <w:lang w:eastAsia="zh-CN"/>
              </w:rPr>
              <w:t>3.3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  <w:lang w:eastAsia="zh-CN"/>
              </w:rPr>
              <w:t>Database connection fails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_Toc305952791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2" w:history="1">
            <w:r w:rsidR="00CF569F" w:rsidRPr="00000F75">
              <w:rPr>
                <w:rStyle w:val="ae"/>
                <w:noProof/>
                <w:lang w:eastAsia="zh-CN"/>
              </w:rPr>
              <w:t>4.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Preconditions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_Toc305952792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3" w:history="1">
            <w:r w:rsidR="00CF569F" w:rsidRPr="00000F75">
              <w:rPr>
                <w:rStyle w:val="ae"/>
                <w:noProof/>
              </w:rPr>
              <w:t>5.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Post conditions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_Toc305952793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4" w:history="1">
            <w:r w:rsidR="00CF569F" w:rsidRPr="00000F75">
              <w:rPr>
                <w:rStyle w:val="ae"/>
                <w:noProof/>
                <w:lang w:eastAsia="zh-CN"/>
              </w:rPr>
              <w:t>6.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Extension Points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_Toc305952794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5" w:history="1">
            <w:r w:rsidR="00CF569F" w:rsidRPr="00000F75">
              <w:rPr>
                <w:rStyle w:val="ae"/>
                <w:noProof/>
                <w:lang w:eastAsia="zh-CN"/>
              </w:rPr>
              <w:t>7.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Special Requirements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_Toc305952795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4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CF569F" w:rsidRDefault="007E2BDD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2796" w:history="1">
            <w:r w:rsidR="00CF569F" w:rsidRPr="00000F75">
              <w:rPr>
                <w:rStyle w:val="ae"/>
                <w:noProof/>
                <w:lang w:eastAsia="zh-CN"/>
              </w:rPr>
              <w:t>8.</w:t>
            </w:r>
            <w:r w:rsidR="00CF569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569F" w:rsidRPr="00000F75">
              <w:rPr>
                <w:rStyle w:val="ae"/>
                <w:noProof/>
              </w:rPr>
              <w:t>Additional Information</w:t>
            </w:r>
            <w:r w:rsidR="00CF569F">
              <w:rPr>
                <w:noProof/>
                <w:webHidden/>
              </w:rPr>
              <w:tab/>
            </w:r>
            <w:r w:rsidR="00CF569F">
              <w:rPr>
                <w:noProof/>
                <w:webHidden/>
              </w:rPr>
              <w:fldChar w:fldCharType="begin"/>
            </w:r>
            <w:r w:rsidR="00CF569F">
              <w:rPr>
                <w:noProof/>
                <w:webHidden/>
              </w:rPr>
              <w:instrText xml:space="preserve"> PAGEREF _Toc305952796 \h </w:instrText>
            </w:r>
            <w:r w:rsidR="00CF569F">
              <w:rPr>
                <w:noProof/>
                <w:webHidden/>
              </w:rPr>
            </w:r>
            <w:r w:rsidR="00CF569F">
              <w:rPr>
                <w:noProof/>
                <w:webHidden/>
              </w:rPr>
              <w:fldChar w:fldCharType="separate"/>
            </w:r>
            <w:r w:rsidR="00CF569F">
              <w:rPr>
                <w:noProof/>
                <w:webHidden/>
              </w:rPr>
              <w:t>5</w:t>
            </w:r>
            <w:r w:rsidR="00CF569F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r w:rsidR="007E2BDD">
        <w:lastRenderedPageBreak/>
        <w:fldChar w:fldCharType="begin"/>
      </w:r>
      <w:r w:rsidR="007E2BDD">
        <w:instrText xml:space="preserve">title  \* Mergeformat </w:instrText>
      </w:r>
      <w:r w:rsidR="007E2BDD">
        <w:fldChar w:fldCharType="separate"/>
      </w:r>
      <w:r w:rsidR="00EF0DF0">
        <w:t xml:space="preserve">Use-Case Specification: </w:t>
      </w:r>
      <w:r w:rsidR="007E2BDD">
        <w:fldChar w:fldCharType="end"/>
      </w:r>
      <w:bookmarkStart w:id="1" w:name="_Toc423410237"/>
      <w:bookmarkStart w:id="2" w:name="_Toc425054503"/>
      <w:r w:rsidR="005301D4">
        <w:rPr>
          <w:lang w:eastAsia="zh-CN"/>
        </w:rPr>
        <w:t>Manage User Information</w:t>
      </w:r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952786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272F4">
        <w:rPr>
          <w:lang w:eastAsia="zh-CN"/>
        </w:rPr>
        <w:t>Admin manages user information</w:t>
      </w:r>
      <w:r w:rsidR="004B02B1">
        <w:rPr>
          <w:lang w:eastAsia="zh-CN"/>
        </w:rPr>
        <w:t>,</w:t>
      </w:r>
      <w:r w:rsidR="00990C30">
        <w:rPr>
          <w:lang w:eastAsia="zh-CN"/>
        </w:rPr>
        <w:t xml:space="preserve"> which includes adding and deleting user account and modifying user information.</w:t>
      </w:r>
    </w:p>
    <w:p w:rsidR="005E20E2" w:rsidRDefault="00E577A9">
      <w:pPr>
        <w:pStyle w:val="1"/>
        <w:widowControl/>
      </w:pPr>
      <w:bookmarkStart w:id="10" w:name="_Toc305877644"/>
      <w:bookmarkStart w:id="11" w:name="_Toc305952787"/>
      <w:r>
        <w:t>Basic Flow of Event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6E394C">
        <w:rPr>
          <w:lang w:eastAsia="zh-CN"/>
        </w:rPr>
        <w:t>Admin</w:t>
      </w:r>
      <w:r w:rsidR="004B02B1">
        <w:rPr>
          <w:rFonts w:hint="eastAsia"/>
          <w:lang w:eastAsia="zh-CN"/>
        </w:rPr>
        <w:t xml:space="preserve"> wants to </w:t>
      </w:r>
      <w:r w:rsidR="001C11D3">
        <w:rPr>
          <w:lang w:eastAsia="zh-CN"/>
        </w:rPr>
        <w:t>manage the user</w:t>
      </w:r>
      <w:r w:rsidR="006E394C">
        <w:rPr>
          <w:lang w:eastAsia="zh-CN"/>
        </w:rPr>
        <w:t xml:space="preserve">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1C11D3">
        <w:rPr>
          <w:lang w:eastAsia="zh-CN"/>
        </w:rPr>
        <w:t>Admin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1C11D3">
        <w:rPr>
          <w:lang w:eastAsia="zh-CN"/>
        </w:rPr>
        <w:t xml:space="preserve">Manage User </w:t>
      </w:r>
      <w:r w:rsidR="00726BD2">
        <w:rPr>
          <w:lang w:eastAsia="zh-CN"/>
        </w:rPr>
        <w:t>Information”</w:t>
      </w:r>
      <w:r w:rsidR="00C8593E">
        <w:rPr>
          <w:rFonts w:hint="eastAsia"/>
          <w:lang w:eastAsia="zh-CN"/>
        </w:rPr>
        <w:t xml:space="preserve"> button, and then the </w:t>
      </w:r>
      <w:r w:rsidR="004B02B1">
        <w:rPr>
          <w:rFonts w:hint="eastAsia"/>
          <w:lang w:eastAsia="zh-CN"/>
        </w:rPr>
        <w:t xml:space="preserve">system goes into the </w:t>
      </w:r>
      <w:r w:rsidR="00960065">
        <w:rPr>
          <w:lang w:eastAsia="zh-CN"/>
        </w:rPr>
        <w:t>“manage user information</w:t>
      </w:r>
      <w:r w:rsidR="004B02B1">
        <w:rPr>
          <w:lang w:eastAsia="zh-CN"/>
        </w:rPr>
        <w:t xml:space="preserve">” </w:t>
      </w:r>
      <w:r w:rsidR="00C8593E">
        <w:rPr>
          <w:rFonts w:hint="eastAsia"/>
          <w:lang w:eastAsia="zh-CN"/>
        </w:rPr>
        <w:t xml:space="preserve">page. </w:t>
      </w:r>
    </w:p>
    <w:p w:rsidR="005809EB" w:rsidRDefault="00DB18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726BD2">
        <w:rPr>
          <w:lang w:eastAsia="zh-CN"/>
        </w:rPr>
        <w:t xml:space="preserve"> clicks the “Add User</w:t>
      </w:r>
      <w:r w:rsidR="001630EE">
        <w:rPr>
          <w:lang w:eastAsia="zh-CN"/>
        </w:rPr>
        <w:t>” button, and the system changes the page to the “Add User” page</w:t>
      </w:r>
      <w:r>
        <w:rPr>
          <w:lang w:eastAsia="zh-CN"/>
        </w:rPr>
        <w:t>.</w:t>
      </w:r>
    </w:p>
    <w:p w:rsidR="005809EB" w:rsidRDefault="001C1FB7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</w:t>
      </w:r>
      <w:r w:rsidR="005120F2">
        <w:rPr>
          <w:lang w:eastAsia="zh-CN"/>
        </w:rPr>
        <w:t>fills in the new user information and submits. The system prompts “Add Successfully</w:t>
      </w:r>
      <w:r w:rsidR="00D733D4">
        <w:rPr>
          <w:lang w:eastAsia="zh-CN"/>
        </w:rPr>
        <w:t>”.</w:t>
      </w:r>
    </w:p>
    <w:p w:rsidR="007239F9" w:rsidRDefault="001C1FB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clicks the </w:t>
      </w:r>
      <w:r w:rsidR="00B44CC0">
        <w:rPr>
          <w:lang w:eastAsia="zh-CN"/>
        </w:rPr>
        <w:t>“Delete User</w:t>
      </w:r>
      <w:r w:rsidR="00D733D4">
        <w:rPr>
          <w:lang w:eastAsia="zh-CN"/>
        </w:rPr>
        <w:t>” button, and the system changes the page to the “Delete User” page</w:t>
      </w:r>
      <w:r w:rsidR="0007216E">
        <w:rPr>
          <w:lang w:eastAsia="zh-CN"/>
        </w:rPr>
        <w:t>.</w:t>
      </w:r>
    </w:p>
    <w:p w:rsidR="00147E02" w:rsidRDefault="00147E02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types in the user names to be deleted and submits. The system deletes the users and prompts “Delete Successfully”.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1C1FB7">
        <w:rPr>
          <w:lang w:eastAsia="zh-CN"/>
        </w:rPr>
        <w:t xml:space="preserve"> </w:t>
      </w:r>
      <w:r w:rsidR="00392134">
        <w:rPr>
          <w:lang w:eastAsia="zh-CN"/>
        </w:rPr>
        <w:t>clicks the “Modify User” button. The system changes to the “Modify User” page.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types in the user name and submits. The system prompts the information of the user.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Admin modifies the information of the user and submits</w:t>
      </w:r>
      <w:r w:rsidR="00F86FBC">
        <w:rPr>
          <w:lang w:eastAsia="zh-CN"/>
        </w:rPr>
        <w:t>. The system prompts “Modify Successfully”</w:t>
      </w:r>
      <w:r w:rsidR="00F146A5">
        <w:rPr>
          <w:lang w:eastAsia="zh-CN"/>
        </w:rPr>
        <w:t>.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952788"/>
      <w:r>
        <w:t>Alternative Flows</w:t>
      </w:r>
      <w:bookmarkEnd w:id="12"/>
      <w:bookmarkEnd w:id="13"/>
      <w:bookmarkEnd w:id="14"/>
      <w:bookmarkEnd w:id="15"/>
    </w:p>
    <w:p w:rsidR="00F557E2" w:rsidRDefault="00E73F2B" w:rsidP="00CB33DF">
      <w:pPr>
        <w:pStyle w:val="2"/>
        <w:rPr>
          <w:lang w:eastAsia="zh-CN"/>
        </w:rPr>
      </w:pPr>
      <w:bookmarkStart w:id="16" w:name="_Toc305952789"/>
      <w:r>
        <w:rPr>
          <w:lang w:eastAsia="zh-CN"/>
        </w:rPr>
        <w:t>Fail to Submit New User Information</w:t>
      </w:r>
      <w:bookmarkEnd w:id="16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step3 in the basic flow, </w:t>
      </w:r>
      <w:r w:rsidR="00ED2B66">
        <w:rPr>
          <w:lang w:eastAsia="zh-CN"/>
        </w:rPr>
        <w:t>the Admin fails to submit the new user information. The system prompts “Not Submitted”</w:t>
      </w:r>
      <w:r>
        <w:rPr>
          <w:rFonts w:hint="eastAsia"/>
          <w:lang w:eastAsia="zh-CN"/>
        </w:rPr>
        <w:t xml:space="preserve">. </w:t>
      </w:r>
      <w:r w:rsidR="00962851">
        <w:rPr>
          <w:lang w:eastAsia="zh-CN"/>
        </w:rPr>
        <w:t>If the Admin chooses to submit the new user information, the use case returns to step3. Otherwise, the use case goes to step</w:t>
      </w:r>
      <w:r w:rsidR="00FC3C76">
        <w:rPr>
          <w:lang w:eastAsia="zh-CN"/>
        </w:rPr>
        <w:t>4.</w:t>
      </w:r>
    </w:p>
    <w:p w:rsidR="005E20E2" w:rsidRDefault="00C64130">
      <w:pPr>
        <w:pStyle w:val="2"/>
      </w:pPr>
      <w:bookmarkStart w:id="17" w:name="_Toc305952790"/>
      <w:r>
        <w:rPr>
          <w:lang w:eastAsia="zh-CN"/>
        </w:rPr>
        <w:t>Fail to Type the User Name</w:t>
      </w:r>
      <w:bookmarkEnd w:id="17"/>
    </w:p>
    <w:p w:rsidR="00CE36DD" w:rsidRPr="004364C2" w:rsidRDefault="00431A3A" w:rsidP="00CE36DD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</w:t>
      </w:r>
      <w:r w:rsidR="004364C2">
        <w:rPr>
          <w:lang w:eastAsia="zh-CN"/>
        </w:rPr>
        <w:t xml:space="preserve"> or step7</w:t>
      </w:r>
      <w:r>
        <w:rPr>
          <w:rFonts w:hint="eastAsia"/>
          <w:lang w:eastAsia="zh-CN"/>
        </w:rPr>
        <w:t xml:space="preserve"> in the basic flow, </w:t>
      </w:r>
      <w:r>
        <w:rPr>
          <w:lang w:eastAsia="zh-CN"/>
        </w:rPr>
        <w:t xml:space="preserve">the Admin fails to type the use name. The system prompts “Please Type the User Name”. If the Admin chooses to type the user name, </w:t>
      </w:r>
      <w:r w:rsidR="00150250">
        <w:rPr>
          <w:lang w:eastAsia="zh-CN"/>
        </w:rPr>
        <w:t>the use</w:t>
      </w:r>
      <w:r>
        <w:rPr>
          <w:lang w:eastAsia="zh-CN"/>
        </w:rPr>
        <w:t xml:space="preserve"> case returns</w:t>
      </w:r>
      <w:r w:rsidR="001B790A">
        <w:rPr>
          <w:lang w:eastAsia="zh-CN"/>
        </w:rPr>
        <w:t xml:space="preserve"> to the step </w:t>
      </w:r>
      <w:r>
        <w:rPr>
          <w:lang w:eastAsia="zh-CN"/>
        </w:rPr>
        <w:t>.</w:t>
      </w:r>
      <w:r w:rsidR="001B790A">
        <w:rPr>
          <w:lang w:eastAsia="zh-CN"/>
        </w:rPr>
        <w:t>Otherwise</w:t>
      </w:r>
      <w:r>
        <w:rPr>
          <w:lang w:eastAsia="zh-CN"/>
        </w:rPr>
        <w:t xml:space="preserve">, the use case goes to </w:t>
      </w:r>
      <w:r w:rsidR="004364C2">
        <w:rPr>
          <w:lang w:eastAsia="zh-CN"/>
        </w:rPr>
        <w:t>next step.</w:t>
      </w:r>
    </w:p>
    <w:p w:rsidR="005A54E8" w:rsidRDefault="001B130F" w:rsidP="001B130F">
      <w:pPr>
        <w:pStyle w:val="2"/>
        <w:rPr>
          <w:lang w:eastAsia="zh-CN"/>
        </w:rPr>
      </w:pPr>
      <w:bookmarkStart w:id="18" w:name="_Toc305952791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8"/>
    </w:p>
    <w:p w:rsidR="001F3CFC" w:rsidRPr="001F3CFC" w:rsidRDefault="00CE68A7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</w:t>
      </w:r>
      <w:r>
        <w:rPr>
          <w:lang w:eastAsia="zh-CN"/>
        </w:rPr>
        <w:t xml:space="preserve">, </w:t>
      </w:r>
      <w:r w:rsidR="001F3CFC">
        <w:rPr>
          <w:rFonts w:hint="eastAsia"/>
          <w:lang w:eastAsia="zh-CN"/>
        </w:rPr>
        <w:t>step5</w:t>
      </w:r>
      <w:r>
        <w:rPr>
          <w:lang w:eastAsia="zh-CN"/>
        </w:rPr>
        <w:t>, step7 or step8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9" w:name="_Toc423410253"/>
      <w:bookmarkStart w:id="20" w:name="_Toc425054512"/>
      <w:bookmarkStart w:id="21" w:name="_Toc305877649"/>
      <w:bookmarkStart w:id="22" w:name="_Toc305952792"/>
      <w:r>
        <w:t>Preconditions</w:t>
      </w:r>
      <w:bookmarkEnd w:id="19"/>
      <w:bookmarkEnd w:id="20"/>
      <w:bookmarkEnd w:id="21"/>
      <w:bookmarkEnd w:id="22"/>
    </w:p>
    <w:p w:rsidR="005E3FBD" w:rsidRPr="005E3FBD" w:rsidRDefault="00993758" w:rsidP="005E3FBD">
      <w:pPr>
        <w:ind w:left="720"/>
        <w:rPr>
          <w:lang w:eastAsia="zh-CN"/>
        </w:rPr>
      </w:pPr>
      <w:r>
        <w:rPr>
          <w:lang w:eastAsia="zh-CN"/>
        </w:rPr>
        <w:t>The Admin is the legitimate user of the system and has logged in the system.</w:t>
      </w:r>
    </w:p>
    <w:p w:rsidR="00F861B6" w:rsidRDefault="00BE1F9E" w:rsidP="00F861B6">
      <w:pPr>
        <w:pStyle w:val="1"/>
        <w:widowControl/>
      </w:pPr>
      <w:bookmarkStart w:id="23" w:name="_Toc305952793"/>
      <w:r>
        <w:t>Post conditions</w:t>
      </w:r>
      <w:bookmarkEnd w:id="23"/>
    </w:p>
    <w:p w:rsidR="00D50A26" w:rsidRPr="00D50A26" w:rsidRDefault="00D50A26" w:rsidP="00D50A26">
      <w:pPr>
        <w:ind w:left="720"/>
      </w:pPr>
      <w:r>
        <w:t xml:space="preserve">The newly modified or added </w:t>
      </w:r>
      <w:r w:rsidR="0004614C">
        <w:t>information is</w:t>
      </w:r>
      <w:r>
        <w:t xml:space="preserve"> saved in the database.</w:t>
      </w:r>
    </w:p>
    <w:p w:rsidR="00824BA0" w:rsidRDefault="00E577A9" w:rsidP="00CC5E45">
      <w:pPr>
        <w:pStyle w:val="1"/>
        <w:rPr>
          <w:lang w:eastAsia="zh-CN"/>
        </w:rPr>
      </w:pPr>
      <w:bookmarkStart w:id="24" w:name="_Toc305877653"/>
      <w:bookmarkStart w:id="25" w:name="_Toc305952794"/>
      <w:r>
        <w:t>Extension Points</w:t>
      </w:r>
      <w:bookmarkEnd w:id="24"/>
      <w:bookmarkEnd w:id="25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26" w:name="_Toc305877655"/>
      <w:bookmarkStart w:id="27" w:name="_Toc305952795"/>
      <w:r>
        <w:t>Special Requirements</w:t>
      </w:r>
      <w:bookmarkEnd w:id="26"/>
      <w:bookmarkEnd w:id="27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8" w:name="_Toc18988784"/>
      <w:bookmarkStart w:id="29" w:name="_Toc305877657"/>
      <w:bookmarkStart w:id="30" w:name="_Toc305952796"/>
      <w:r>
        <w:lastRenderedPageBreak/>
        <w:t>Additional Information</w:t>
      </w:r>
      <w:bookmarkEnd w:id="28"/>
      <w:bookmarkEnd w:id="29"/>
      <w:bookmarkEnd w:id="30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DD" w:rsidRDefault="007E2BDD">
      <w:pPr>
        <w:spacing w:line="240" w:lineRule="auto"/>
      </w:pPr>
      <w:r>
        <w:separator/>
      </w:r>
    </w:p>
  </w:endnote>
  <w:endnote w:type="continuationSeparator" w:id="0">
    <w:p w:rsidR="007E2BDD" w:rsidRDefault="007E2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042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42042E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DD" w:rsidRDefault="007E2BDD">
      <w:pPr>
        <w:spacing w:line="240" w:lineRule="auto"/>
      </w:pPr>
      <w:r>
        <w:separator/>
      </w:r>
    </w:p>
  </w:footnote>
  <w:footnote w:type="continuationSeparator" w:id="0">
    <w:p w:rsidR="007E2BDD" w:rsidRDefault="007E2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7E2BDD" w:rsidP="001C1F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F0DF0">
            <w:t xml:space="preserve">Use-Case Specification: </w:t>
          </w:r>
          <w:r>
            <w:fldChar w:fldCharType="end"/>
          </w:r>
          <w:r w:rsidR="00464595">
            <w:rPr>
              <w:lang w:eastAsia="zh-CN"/>
            </w:rPr>
            <w:t>Manage User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42042E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4614C"/>
    <w:rsid w:val="0007216E"/>
    <w:rsid w:val="000A43A5"/>
    <w:rsid w:val="000D79D0"/>
    <w:rsid w:val="001247A1"/>
    <w:rsid w:val="00147E02"/>
    <w:rsid w:val="00150250"/>
    <w:rsid w:val="001630EE"/>
    <w:rsid w:val="001A7E16"/>
    <w:rsid w:val="001B130F"/>
    <w:rsid w:val="001B790A"/>
    <w:rsid w:val="001C11D3"/>
    <w:rsid w:val="001C1FB7"/>
    <w:rsid w:val="001F3CFC"/>
    <w:rsid w:val="00245936"/>
    <w:rsid w:val="002601FF"/>
    <w:rsid w:val="002F38A1"/>
    <w:rsid w:val="00301274"/>
    <w:rsid w:val="00323D7C"/>
    <w:rsid w:val="003469F1"/>
    <w:rsid w:val="00392134"/>
    <w:rsid w:val="003A2799"/>
    <w:rsid w:val="003A6992"/>
    <w:rsid w:val="0042042E"/>
    <w:rsid w:val="004272F4"/>
    <w:rsid w:val="00431A3A"/>
    <w:rsid w:val="004364C2"/>
    <w:rsid w:val="00464595"/>
    <w:rsid w:val="004B02B1"/>
    <w:rsid w:val="005120F2"/>
    <w:rsid w:val="005301D4"/>
    <w:rsid w:val="005462E3"/>
    <w:rsid w:val="005776BF"/>
    <w:rsid w:val="005809EB"/>
    <w:rsid w:val="005A54E8"/>
    <w:rsid w:val="005E20E2"/>
    <w:rsid w:val="005E3FBD"/>
    <w:rsid w:val="00624FDD"/>
    <w:rsid w:val="006E394C"/>
    <w:rsid w:val="007239F9"/>
    <w:rsid w:val="00726BD2"/>
    <w:rsid w:val="0078002C"/>
    <w:rsid w:val="007E2BDD"/>
    <w:rsid w:val="00824BA0"/>
    <w:rsid w:val="00873203"/>
    <w:rsid w:val="008A7BE4"/>
    <w:rsid w:val="008B402D"/>
    <w:rsid w:val="008F409E"/>
    <w:rsid w:val="00920DCF"/>
    <w:rsid w:val="00960065"/>
    <w:rsid w:val="00962851"/>
    <w:rsid w:val="00990C30"/>
    <w:rsid w:val="00993758"/>
    <w:rsid w:val="009A334E"/>
    <w:rsid w:val="009D050F"/>
    <w:rsid w:val="00A2090C"/>
    <w:rsid w:val="00A709D7"/>
    <w:rsid w:val="00AF0260"/>
    <w:rsid w:val="00B44CC0"/>
    <w:rsid w:val="00B56B17"/>
    <w:rsid w:val="00BE1F9E"/>
    <w:rsid w:val="00C64130"/>
    <w:rsid w:val="00C8593E"/>
    <w:rsid w:val="00C955BE"/>
    <w:rsid w:val="00CB33DF"/>
    <w:rsid w:val="00CC5E45"/>
    <w:rsid w:val="00CD4CAD"/>
    <w:rsid w:val="00CD56DB"/>
    <w:rsid w:val="00CE36DD"/>
    <w:rsid w:val="00CE68A7"/>
    <w:rsid w:val="00CF569F"/>
    <w:rsid w:val="00D0646E"/>
    <w:rsid w:val="00D46E59"/>
    <w:rsid w:val="00D50A26"/>
    <w:rsid w:val="00D733D4"/>
    <w:rsid w:val="00D922AB"/>
    <w:rsid w:val="00DB18EB"/>
    <w:rsid w:val="00DF7BC1"/>
    <w:rsid w:val="00E10B68"/>
    <w:rsid w:val="00E23A2F"/>
    <w:rsid w:val="00E577A9"/>
    <w:rsid w:val="00E73F2B"/>
    <w:rsid w:val="00EA2C5F"/>
    <w:rsid w:val="00ED2B66"/>
    <w:rsid w:val="00EF0DF0"/>
    <w:rsid w:val="00F146A5"/>
    <w:rsid w:val="00F3549E"/>
    <w:rsid w:val="00F557E2"/>
    <w:rsid w:val="00F8458E"/>
    <w:rsid w:val="00F861B6"/>
    <w:rsid w:val="00F86FBC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C252F-790F-4F48-9000-86FA4942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84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ligong</cp:lastModifiedBy>
  <cp:revision>41</cp:revision>
  <cp:lastPrinted>1900-12-31T16:00:00Z</cp:lastPrinted>
  <dcterms:created xsi:type="dcterms:W3CDTF">2011-10-09T04:40:00Z</dcterms:created>
  <dcterms:modified xsi:type="dcterms:W3CDTF">2011-10-09T13:58:00Z</dcterms:modified>
</cp:coreProperties>
</file>