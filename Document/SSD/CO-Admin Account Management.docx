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710086" w:rsidRDefault="00710086" w:rsidP="00710086">
      <w:pPr>
        <w:jc w:val="center"/>
        <w:rPr>
          <w:sz w:val="48"/>
          <w:szCs w:val="48"/>
        </w:rPr>
      </w:pPr>
      <w:r w:rsidRPr="00710086">
        <w:rPr>
          <w:rFonts w:hint="eastAsia"/>
          <w:sz w:val="48"/>
          <w:szCs w:val="48"/>
        </w:rPr>
        <w:t>Admin</w:t>
      </w:r>
      <w:r w:rsidRPr="00710086">
        <w:rPr>
          <w:sz w:val="48"/>
          <w:szCs w:val="48"/>
        </w:rPr>
        <w:t xml:space="preserve"> Account Management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710086">
              <w:rPr>
                <w:b/>
                <w:color w:val="FFFFFF" w:themeColor="background1"/>
              </w:rPr>
              <w:t>clickAccountManagement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710086" w:rsidP="000C57C6">
            <w:r>
              <w:t>clickAccountManagement()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710086" w:rsidP="000C57C6">
            <w:r>
              <w:t>Admin Account Management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Pr="00710086" w:rsidRDefault="00710086" w:rsidP="00710086">
            <w:pPr>
              <w:pStyle w:val="InfoBlue"/>
              <w:ind w:left="0"/>
              <w:rPr>
                <w:i w:val="0"/>
                <w:color w:val="auto"/>
                <w:lang w:eastAsia="zh-CN"/>
              </w:rPr>
            </w:pPr>
            <w:r w:rsidRPr="00710086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eastAsia="zh-CN"/>
              </w:rPr>
              <w:t xml:space="preserve">Log in this website as </w:t>
            </w:r>
            <w:r w:rsidRPr="00710086">
              <w:rPr>
                <w:rFonts w:asciiTheme="minorHAnsi" w:hAnsiTheme="minorHAnsi" w:cstheme="minorBidi" w:hint="eastAsia"/>
                <w:i w:val="0"/>
                <w:color w:val="auto"/>
                <w:sz w:val="22"/>
                <w:szCs w:val="22"/>
                <w:lang w:eastAsia="zh-CN"/>
              </w:rPr>
              <w:t>administrators</w:t>
            </w:r>
            <w:r w:rsidRPr="00710086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eastAsia="zh-CN"/>
              </w:rPr>
              <w:t>.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710086" w:rsidP="000C57C6">
            <w:r>
              <w:t>The system changes to the admin account management page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710086">
              <w:rPr>
                <w:b/>
                <w:color w:val="FFFFFF" w:themeColor="background1"/>
              </w:rPr>
              <w:t>fillReasons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710086" w:rsidP="000C57C6">
            <w:r>
              <w:t>fillReasons(reasons)</w:t>
            </w:r>
          </w:p>
        </w:tc>
      </w:tr>
      <w:tr w:rsidR="00710086" w:rsidTr="00651773">
        <w:tc>
          <w:tcPr>
            <w:tcW w:w="1809" w:type="dxa"/>
          </w:tcPr>
          <w:p w:rsidR="00710086" w:rsidRPr="000C57C6" w:rsidRDefault="0071008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710086" w:rsidRDefault="00710086" w:rsidP="000D0F9A">
            <w:r>
              <w:t>Admin Account Management</w:t>
            </w:r>
          </w:p>
        </w:tc>
      </w:tr>
      <w:tr w:rsidR="00710086" w:rsidTr="00651773">
        <w:tc>
          <w:tcPr>
            <w:tcW w:w="1809" w:type="dxa"/>
          </w:tcPr>
          <w:p w:rsidR="00710086" w:rsidRPr="000C57C6" w:rsidRDefault="0071008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710086" w:rsidRDefault="00710086" w:rsidP="000C57C6">
            <w:r>
              <w:t xml:space="preserve">Complicate the clickAccountManagement and changes to </w:t>
            </w:r>
            <w:r>
              <w:t>the admin account management page</w:t>
            </w:r>
          </w:p>
        </w:tc>
      </w:tr>
      <w:tr w:rsidR="00710086" w:rsidTr="00651773">
        <w:tc>
          <w:tcPr>
            <w:tcW w:w="1809" w:type="dxa"/>
          </w:tcPr>
          <w:p w:rsidR="00710086" w:rsidRPr="000C57C6" w:rsidRDefault="0071008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710086" w:rsidRDefault="005F172B" w:rsidP="000C57C6">
            <w:r>
              <w:t>Create new entity to save the reasons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5F172B">
              <w:rPr>
                <w:b/>
                <w:color w:val="FFFFFF" w:themeColor="background1"/>
              </w:rPr>
              <w:t>updateAccount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5F172B" w:rsidP="000C57C6">
            <w:r>
              <w:t>updateAccount(newinfo)</w:t>
            </w:r>
          </w:p>
        </w:tc>
      </w:tr>
      <w:tr w:rsidR="00710086" w:rsidTr="00651773">
        <w:tc>
          <w:tcPr>
            <w:tcW w:w="1809" w:type="dxa"/>
          </w:tcPr>
          <w:p w:rsidR="00710086" w:rsidRPr="000C57C6" w:rsidRDefault="0071008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710086" w:rsidRDefault="00710086" w:rsidP="000D0F9A">
            <w:r>
              <w:t>Admin Account Management</w:t>
            </w:r>
          </w:p>
        </w:tc>
      </w:tr>
      <w:tr w:rsidR="00710086" w:rsidTr="00651773">
        <w:tc>
          <w:tcPr>
            <w:tcW w:w="1809" w:type="dxa"/>
          </w:tcPr>
          <w:p w:rsidR="00710086" w:rsidRPr="000C57C6" w:rsidRDefault="0071008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710086" w:rsidRDefault="009C5AB4" w:rsidP="000C57C6">
            <w:r>
              <w:t xml:space="preserve">Complicate fillReasons and the system accepted </w:t>
            </w:r>
          </w:p>
        </w:tc>
      </w:tr>
      <w:tr w:rsidR="00710086" w:rsidTr="00651773">
        <w:tc>
          <w:tcPr>
            <w:tcW w:w="1809" w:type="dxa"/>
          </w:tcPr>
          <w:p w:rsidR="00710086" w:rsidRPr="000C57C6" w:rsidRDefault="0071008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710086" w:rsidRDefault="009C5AB4" w:rsidP="000C57C6">
            <w:r>
              <w:t>The system update the new info and save the information in the dataabse</w:t>
            </w:r>
          </w:p>
        </w:tc>
      </w:tr>
    </w:tbl>
    <w:p w:rsidR="000C57C6" w:rsidRDefault="000C57C6" w:rsidP="000C57C6">
      <w:pPr>
        <w:spacing w:line="240" w:lineRule="auto"/>
      </w:pPr>
      <w:bookmarkStart w:id="0" w:name="_GoBack"/>
      <w:bookmarkEnd w:id="0"/>
    </w:p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CB" w:rsidRDefault="00B46ACB" w:rsidP="00175DF1">
      <w:pPr>
        <w:spacing w:after="0" w:line="240" w:lineRule="auto"/>
      </w:pPr>
      <w:r>
        <w:separator/>
      </w:r>
    </w:p>
  </w:endnote>
  <w:endnote w:type="continuationSeparator" w:id="0">
    <w:p w:rsidR="00B46ACB" w:rsidRDefault="00B46ACB" w:rsidP="001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CB" w:rsidRDefault="00B46ACB" w:rsidP="00175DF1">
      <w:pPr>
        <w:spacing w:after="0" w:line="240" w:lineRule="auto"/>
      </w:pPr>
      <w:r>
        <w:separator/>
      </w:r>
    </w:p>
  </w:footnote>
  <w:footnote w:type="continuationSeparator" w:id="0">
    <w:p w:rsidR="00B46ACB" w:rsidRDefault="00B46ACB" w:rsidP="001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86"/>
    <w:rsid w:val="000C57C6"/>
    <w:rsid w:val="00175DF1"/>
    <w:rsid w:val="00267884"/>
    <w:rsid w:val="0051214D"/>
    <w:rsid w:val="005F172B"/>
    <w:rsid w:val="00710086"/>
    <w:rsid w:val="008B3D3E"/>
    <w:rsid w:val="009C5AB4"/>
    <w:rsid w:val="00B46ACB"/>
    <w:rsid w:val="00B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  <w:style w:type="paragraph" w:customStyle="1" w:styleId="InfoBlue">
    <w:name w:val="InfoBlue"/>
    <w:basedOn w:val="a"/>
    <w:next w:val="a7"/>
    <w:autoRedefine/>
    <w:rsid w:val="00710086"/>
    <w:pPr>
      <w:widowControl w:val="0"/>
      <w:spacing w:after="120" w:line="240" w:lineRule="atLeast"/>
      <w:ind w:left="720"/>
    </w:pPr>
    <w:rPr>
      <w:rFonts w:ascii="Times New Roman" w:hAnsi="Times New Roman" w:cs="Times New Roman"/>
      <w:i/>
      <w:color w:val="0000FF"/>
      <w:sz w:val="20"/>
      <w:szCs w:val="20"/>
      <w:lang w:eastAsia="en-US"/>
    </w:rPr>
  </w:style>
  <w:style w:type="paragraph" w:styleId="a7">
    <w:name w:val="Body Text"/>
    <w:basedOn w:val="a"/>
    <w:link w:val="Char2"/>
    <w:uiPriority w:val="99"/>
    <w:semiHidden/>
    <w:unhideWhenUsed/>
    <w:rsid w:val="00710086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7100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  <w:style w:type="paragraph" w:customStyle="1" w:styleId="InfoBlue">
    <w:name w:val="InfoBlue"/>
    <w:basedOn w:val="a"/>
    <w:next w:val="a7"/>
    <w:autoRedefine/>
    <w:rsid w:val="00710086"/>
    <w:pPr>
      <w:widowControl w:val="0"/>
      <w:spacing w:after="120" w:line="240" w:lineRule="atLeast"/>
      <w:ind w:left="720"/>
    </w:pPr>
    <w:rPr>
      <w:rFonts w:ascii="Times New Roman" w:hAnsi="Times New Roman" w:cs="Times New Roman"/>
      <w:i/>
      <w:color w:val="0000FF"/>
      <w:sz w:val="20"/>
      <w:szCs w:val="20"/>
      <w:lang w:eastAsia="en-US"/>
    </w:rPr>
  </w:style>
  <w:style w:type="paragraph" w:styleId="a7">
    <w:name w:val="Body Text"/>
    <w:basedOn w:val="a"/>
    <w:link w:val="Char2"/>
    <w:uiPriority w:val="99"/>
    <w:semiHidden/>
    <w:unhideWhenUsed/>
    <w:rsid w:val="00710086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71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ong\83878\Contract%20Operatio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Contract Operation.dotx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>sjtu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ligong</cp:lastModifiedBy>
  <cp:revision>4</cp:revision>
  <dcterms:created xsi:type="dcterms:W3CDTF">2011-11-13T13:37:00Z</dcterms:created>
  <dcterms:modified xsi:type="dcterms:W3CDTF">2011-11-13T13:45:00Z</dcterms:modified>
</cp:coreProperties>
</file>