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7C6" w:rsidRDefault="000C57C6" w:rsidP="000C57C6">
      <w:pPr>
        <w:pStyle w:val="a4"/>
      </w:pPr>
      <w:r>
        <w:t>Contract Operation:</w:t>
      </w:r>
    </w:p>
    <w:p w:rsidR="000C57C6" w:rsidRPr="00981495" w:rsidRDefault="00981495" w:rsidP="00981495">
      <w:pPr>
        <w:jc w:val="center"/>
        <w:rPr>
          <w:sz w:val="48"/>
          <w:szCs w:val="48"/>
        </w:rPr>
      </w:pPr>
      <w:r w:rsidRPr="00981495">
        <w:rPr>
          <w:rFonts w:hint="eastAsia"/>
          <w:sz w:val="48"/>
          <w:szCs w:val="48"/>
        </w:rPr>
        <w:t>Grade</w:t>
      </w:r>
      <w:r w:rsidRPr="00981495">
        <w:rPr>
          <w:sz w:val="48"/>
          <w:szCs w:val="48"/>
        </w:rPr>
        <w:t xml:space="preserve"> Org</w:t>
      </w:r>
    </w:p>
    <w:p w:rsidR="000C57C6" w:rsidRDefault="000C57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0C57C6" w:rsidTr="000C57C6">
        <w:tc>
          <w:tcPr>
            <w:tcW w:w="8856" w:type="dxa"/>
            <w:gridSpan w:val="2"/>
            <w:shd w:val="clear" w:color="auto" w:fill="00B0F0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  <w:color w:val="FFFFFF" w:themeColor="background1"/>
              </w:rPr>
              <w:t xml:space="preserve">CO1: </w:t>
            </w:r>
            <w:r w:rsidR="00981495">
              <w:rPr>
                <w:b/>
                <w:color w:val="FFFFFF" w:themeColor="background1"/>
              </w:rPr>
              <w:t>clickMyActivity</w:t>
            </w:r>
          </w:p>
        </w:tc>
      </w:tr>
      <w:tr w:rsidR="000C57C6" w:rsidTr="000C57C6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Operation:</w:t>
            </w:r>
          </w:p>
        </w:tc>
        <w:tc>
          <w:tcPr>
            <w:tcW w:w="7047" w:type="dxa"/>
          </w:tcPr>
          <w:p w:rsidR="000C57C6" w:rsidRDefault="00981495" w:rsidP="000C57C6">
            <w:r>
              <w:t>clickMyActivity()</w:t>
            </w:r>
          </w:p>
        </w:tc>
      </w:tr>
      <w:tr w:rsidR="000C57C6" w:rsidTr="000C57C6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Cross Reference:</w:t>
            </w:r>
          </w:p>
        </w:tc>
        <w:tc>
          <w:tcPr>
            <w:tcW w:w="7047" w:type="dxa"/>
          </w:tcPr>
          <w:p w:rsidR="000C57C6" w:rsidRDefault="00981495" w:rsidP="000C57C6">
            <w:r>
              <w:t>Grade Org</w:t>
            </w:r>
          </w:p>
        </w:tc>
      </w:tr>
      <w:tr w:rsidR="000C57C6" w:rsidTr="000C57C6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Precondition:</w:t>
            </w:r>
          </w:p>
        </w:tc>
        <w:tc>
          <w:tcPr>
            <w:tcW w:w="7047" w:type="dxa"/>
          </w:tcPr>
          <w:p w:rsidR="000C57C6" w:rsidRDefault="004E2F8B" w:rsidP="000C57C6">
            <w:r>
              <w:t>The user is logged in the system and is a legal member</w:t>
            </w:r>
          </w:p>
        </w:tc>
      </w:tr>
      <w:tr w:rsidR="000C57C6" w:rsidTr="000C57C6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Post condition:</w:t>
            </w:r>
          </w:p>
        </w:tc>
        <w:tc>
          <w:tcPr>
            <w:tcW w:w="7047" w:type="dxa"/>
          </w:tcPr>
          <w:p w:rsidR="000C57C6" w:rsidRDefault="004E2F8B" w:rsidP="000C57C6">
            <w:r>
              <w:t>The system goes to activity page</w:t>
            </w:r>
          </w:p>
        </w:tc>
      </w:tr>
    </w:tbl>
    <w:p w:rsidR="00BB107B" w:rsidRDefault="00BB107B" w:rsidP="000C57C6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0C57C6" w:rsidTr="00651773">
        <w:tc>
          <w:tcPr>
            <w:tcW w:w="8856" w:type="dxa"/>
            <w:gridSpan w:val="2"/>
            <w:shd w:val="clear" w:color="auto" w:fill="00B0F0"/>
          </w:tcPr>
          <w:p w:rsidR="000C57C6" w:rsidRPr="000C57C6" w:rsidRDefault="000C57C6" w:rsidP="000C57C6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CO2</w:t>
            </w:r>
            <w:r w:rsidRPr="000C57C6">
              <w:rPr>
                <w:b/>
                <w:color w:val="FFFFFF" w:themeColor="background1"/>
              </w:rPr>
              <w:t xml:space="preserve">: </w:t>
            </w:r>
            <w:r w:rsidR="004E2F8B">
              <w:rPr>
                <w:b/>
                <w:color w:val="FFFFFF" w:themeColor="background1"/>
              </w:rPr>
              <w:t>selectActivity</w:t>
            </w:r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Operation:</w:t>
            </w:r>
          </w:p>
        </w:tc>
        <w:tc>
          <w:tcPr>
            <w:tcW w:w="7047" w:type="dxa"/>
          </w:tcPr>
          <w:p w:rsidR="000C57C6" w:rsidRDefault="004E2F8B" w:rsidP="000C57C6">
            <w:r>
              <w:t>selectActivity(activities)</w:t>
            </w:r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Cross Reference:</w:t>
            </w:r>
          </w:p>
        </w:tc>
        <w:tc>
          <w:tcPr>
            <w:tcW w:w="7047" w:type="dxa"/>
          </w:tcPr>
          <w:p w:rsidR="000C57C6" w:rsidRDefault="00981495" w:rsidP="000C57C6">
            <w:r>
              <w:t>Grade Org</w:t>
            </w:r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Precondition:</w:t>
            </w:r>
          </w:p>
        </w:tc>
        <w:tc>
          <w:tcPr>
            <w:tcW w:w="7047" w:type="dxa"/>
          </w:tcPr>
          <w:p w:rsidR="000C57C6" w:rsidRDefault="004E2F8B" w:rsidP="000C57C6">
            <w:r>
              <w:t>Complicate clickActivity and t</w:t>
            </w:r>
            <w:r>
              <w:t>he system goes to activity page</w:t>
            </w:r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Post condition:</w:t>
            </w:r>
          </w:p>
        </w:tc>
        <w:tc>
          <w:tcPr>
            <w:tcW w:w="7047" w:type="dxa"/>
          </w:tcPr>
          <w:p w:rsidR="000C57C6" w:rsidRDefault="004E2F8B" w:rsidP="000C57C6">
            <w:r>
              <w:t>Create new entity to save the information and the system gets the activity info</w:t>
            </w:r>
          </w:p>
        </w:tc>
      </w:tr>
    </w:tbl>
    <w:p w:rsidR="000C57C6" w:rsidRDefault="000C57C6" w:rsidP="000C57C6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0C57C6" w:rsidTr="00651773">
        <w:tc>
          <w:tcPr>
            <w:tcW w:w="8856" w:type="dxa"/>
            <w:gridSpan w:val="2"/>
            <w:shd w:val="clear" w:color="auto" w:fill="00B0F0"/>
          </w:tcPr>
          <w:p w:rsidR="000C57C6" w:rsidRPr="000C57C6" w:rsidRDefault="000C57C6" w:rsidP="000C57C6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CO3</w:t>
            </w:r>
            <w:r w:rsidRPr="000C57C6">
              <w:rPr>
                <w:b/>
                <w:color w:val="FFFFFF" w:themeColor="background1"/>
              </w:rPr>
              <w:t xml:space="preserve">: </w:t>
            </w:r>
            <w:r w:rsidR="002913F2">
              <w:rPr>
                <w:b/>
                <w:color w:val="FFFFFF" w:themeColor="background1"/>
              </w:rPr>
              <w:t>selectGradeAndConfirm</w:t>
            </w:r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Operation:</w:t>
            </w:r>
          </w:p>
        </w:tc>
        <w:tc>
          <w:tcPr>
            <w:tcW w:w="7047" w:type="dxa"/>
          </w:tcPr>
          <w:p w:rsidR="000C57C6" w:rsidRDefault="002913F2" w:rsidP="000C57C6">
            <w:r>
              <w:t>selectGradeAndConfirm(scores)</w:t>
            </w:r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Cross Reference:</w:t>
            </w:r>
          </w:p>
        </w:tc>
        <w:tc>
          <w:tcPr>
            <w:tcW w:w="7047" w:type="dxa"/>
          </w:tcPr>
          <w:p w:rsidR="000C57C6" w:rsidRDefault="00981495" w:rsidP="000C57C6">
            <w:r>
              <w:t>Grade Org</w:t>
            </w:r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Precondition:</w:t>
            </w:r>
          </w:p>
        </w:tc>
        <w:tc>
          <w:tcPr>
            <w:tcW w:w="7047" w:type="dxa"/>
          </w:tcPr>
          <w:p w:rsidR="000C57C6" w:rsidRDefault="002913F2" w:rsidP="000C57C6">
            <w:r>
              <w:t>Complicate selectActivity and the information is saved in the database</w:t>
            </w:r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Post condition:</w:t>
            </w:r>
          </w:p>
        </w:tc>
        <w:tc>
          <w:tcPr>
            <w:tcW w:w="7047" w:type="dxa"/>
          </w:tcPr>
          <w:p w:rsidR="000C57C6" w:rsidRDefault="002913F2" w:rsidP="000C57C6">
            <w:r>
              <w:t>The system gets the scores and prompt information</w:t>
            </w:r>
            <w:bookmarkStart w:id="0" w:name="_GoBack"/>
            <w:bookmarkEnd w:id="0"/>
          </w:p>
        </w:tc>
      </w:tr>
    </w:tbl>
    <w:p w:rsidR="000C57C6" w:rsidRDefault="000C57C6" w:rsidP="000C57C6">
      <w:pPr>
        <w:spacing w:line="240" w:lineRule="auto"/>
      </w:pPr>
    </w:p>
    <w:p w:rsidR="000C57C6" w:rsidRDefault="000C57C6"/>
    <w:sectPr w:rsidR="000C57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06F" w:rsidRDefault="00C6006F" w:rsidP="00175DF1">
      <w:pPr>
        <w:spacing w:after="0" w:line="240" w:lineRule="auto"/>
      </w:pPr>
      <w:r>
        <w:separator/>
      </w:r>
    </w:p>
  </w:endnote>
  <w:endnote w:type="continuationSeparator" w:id="0">
    <w:p w:rsidR="00C6006F" w:rsidRDefault="00C6006F" w:rsidP="00175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06F" w:rsidRDefault="00C6006F" w:rsidP="00175DF1">
      <w:pPr>
        <w:spacing w:after="0" w:line="240" w:lineRule="auto"/>
      </w:pPr>
      <w:r>
        <w:separator/>
      </w:r>
    </w:p>
  </w:footnote>
  <w:footnote w:type="continuationSeparator" w:id="0">
    <w:p w:rsidR="00C6006F" w:rsidRDefault="00C6006F" w:rsidP="00175D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495"/>
    <w:rsid w:val="000C57C6"/>
    <w:rsid w:val="00175DF1"/>
    <w:rsid w:val="00267884"/>
    <w:rsid w:val="002913F2"/>
    <w:rsid w:val="004E2F8B"/>
    <w:rsid w:val="008B3D3E"/>
    <w:rsid w:val="00981495"/>
    <w:rsid w:val="00BB107B"/>
    <w:rsid w:val="00C6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57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0C57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0C57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header"/>
    <w:basedOn w:val="a"/>
    <w:link w:val="Char0"/>
    <w:uiPriority w:val="99"/>
    <w:unhideWhenUsed/>
    <w:rsid w:val="00175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75DF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75DF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75D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57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0C57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0C57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header"/>
    <w:basedOn w:val="a"/>
    <w:link w:val="Char0"/>
    <w:uiPriority w:val="99"/>
    <w:unhideWhenUsed/>
    <w:rsid w:val="00175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75DF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75DF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75D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gong\83878\Contract%20Operation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Contract Operation.dotx</Template>
  <TotalTime>6</TotalTime>
  <Pages>1</Pages>
  <Words>111</Words>
  <Characters>637</Characters>
  <Application>Microsoft Office Word</Application>
  <DocSecurity>0</DocSecurity>
  <Lines>5</Lines>
  <Paragraphs>1</Paragraphs>
  <ScaleCrop>false</ScaleCrop>
  <Company>sjtu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ligong</dc:creator>
  <cp:lastModifiedBy>ligong</cp:lastModifiedBy>
  <cp:revision>3</cp:revision>
  <dcterms:created xsi:type="dcterms:W3CDTF">2011-11-13T13:29:00Z</dcterms:created>
  <dcterms:modified xsi:type="dcterms:W3CDTF">2011-11-13T13:37:00Z</dcterms:modified>
</cp:coreProperties>
</file>