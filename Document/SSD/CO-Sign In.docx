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7C6" w:rsidRDefault="000C57C6" w:rsidP="000C57C6">
      <w:pPr>
        <w:pStyle w:val="a4"/>
      </w:pPr>
      <w:r>
        <w:t>Contract Operation:</w:t>
      </w:r>
    </w:p>
    <w:p w:rsidR="000C57C6" w:rsidRPr="00411C6F" w:rsidRDefault="00411C6F" w:rsidP="00411C6F">
      <w:pPr>
        <w:jc w:val="center"/>
        <w:rPr>
          <w:sz w:val="48"/>
          <w:szCs w:val="48"/>
        </w:rPr>
      </w:pPr>
      <w:r w:rsidRPr="00411C6F">
        <w:rPr>
          <w:sz w:val="48"/>
          <w:szCs w:val="48"/>
        </w:rPr>
        <w:t>Sign In</w:t>
      </w:r>
    </w:p>
    <w:p w:rsidR="000C57C6" w:rsidRDefault="000C57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0C57C6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  <w:color w:val="FFFFFF" w:themeColor="background1"/>
              </w:rPr>
              <w:t xml:space="preserve">CO1: </w:t>
            </w:r>
            <w:proofErr w:type="spellStart"/>
            <w:r w:rsidR="00035222">
              <w:rPr>
                <w:b/>
                <w:color w:val="FFFFFF" w:themeColor="background1"/>
              </w:rPr>
              <w:t>fillInfo</w:t>
            </w:r>
            <w:proofErr w:type="spellEnd"/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035222" w:rsidP="000C57C6">
            <w:proofErr w:type="spellStart"/>
            <w:r>
              <w:t>fillInfo</w:t>
            </w:r>
            <w:proofErr w:type="spellEnd"/>
            <w:r>
              <w:t>(username, password)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035222" w:rsidP="000C57C6">
            <w:r>
              <w:t>Use Case: Sign In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873C7D" w:rsidP="000C57C6">
            <w:r>
              <w:t>The user has not log in the system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873C7D" w:rsidRPr="00873C7D" w:rsidRDefault="00873C7D" w:rsidP="000C57C6">
            <w:r>
              <w:t>Create an entity to save the username and password</w:t>
            </w:r>
          </w:p>
        </w:tc>
      </w:tr>
    </w:tbl>
    <w:p w:rsidR="00BB107B" w:rsidRDefault="00BB107B" w:rsidP="000C57C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651773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CO2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proofErr w:type="spellStart"/>
            <w:r w:rsidR="00873C7D">
              <w:rPr>
                <w:b/>
                <w:color w:val="FFFFFF" w:themeColor="background1"/>
              </w:rPr>
              <w:t>clickSignIn</w:t>
            </w:r>
            <w:proofErr w:type="spellEnd"/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873C7D" w:rsidP="000C57C6">
            <w:proofErr w:type="spellStart"/>
            <w:r>
              <w:t>clicksignIn</w:t>
            </w:r>
            <w:proofErr w:type="spellEnd"/>
            <w:r>
              <w:t>()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873C7D" w:rsidP="000C57C6">
            <w:r>
              <w:t>User Case: Sign In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873C7D" w:rsidP="000C57C6">
            <w:r>
              <w:t xml:space="preserve">The system has finish the </w:t>
            </w:r>
            <w:proofErr w:type="spellStart"/>
            <w:proofErr w:type="gramStart"/>
            <w:r>
              <w:t>fillInfo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873C7D" w:rsidP="000C57C6">
            <w:r>
              <w:t>Search the database to check the info</w:t>
            </w:r>
          </w:p>
          <w:p w:rsidR="00873C7D" w:rsidRDefault="00873C7D" w:rsidP="000C57C6">
            <w:r>
              <w:t>If accepted, the system changes to signed page</w:t>
            </w:r>
          </w:p>
          <w:p w:rsidR="00873C7D" w:rsidRDefault="00873C7D" w:rsidP="000C57C6">
            <w:r>
              <w:t xml:space="preserve">Else the system prompt wrong info </w:t>
            </w:r>
          </w:p>
        </w:tc>
      </w:tr>
    </w:tbl>
    <w:p w:rsidR="000C57C6" w:rsidRDefault="000C57C6" w:rsidP="000C57C6">
      <w:pPr>
        <w:spacing w:line="240" w:lineRule="auto"/>
      </w:pPr>
      <w:bookmarkStart w:id="0" w:name="_GoBack"/>
      <w:bookmarkEnd w:id="0"/>
    </w:p>
    <w:p w:rsidR="000C57C6" w:rsidRDefault="000C57C6"/>
    <w:sectPr w:rsidR="000C57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422" w:rsidRDefault="00647422" w:rsidP="00175DF1">
      <w:pPr>
        <w:spacing w:after="0" w:line="240" w:lineRule="auto"/>
      </w:pPr>
      <w:r>
        <w:separator/>
      </w:r>
    </w:p>
  </w:endnote>
  <w:endnote w:type="continuationSeparator" w:id="0">
    <w:p w:rsidR="00647422" w:rsidRDefault="00647422" w:rsidP="00175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422" w:rsidRDefault="00647422" w:rsidP="00175DF1">
      <w:pPr>
        <w:spacing w:after="0" w:line="240" w:lineRule="auto"/>
      </w:pPr>
      <w:r>
        <w:separator/>
      </w:r>
    </w:p>
  </w:footnote>
  <w:footnote w:type="continuationSeparator" w:id="0">
    <w:p w:rsidR="00647422" w:rsidRDefault="00647422" w:rsidP="00175D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C6F"/>
    <w:rsid w:val="00035222"/>
    <w:rsid w:val="000C57C6"/>
    <w:rsid w:val="00175DF1"/>
    <w:rsid w:val="00267884"/>
    <w:rsid w:val="00411C6F"/>
    <w:rsid w:val="00647422"/>
    <w:rsid w:val="00873C7D"/>
    <w:rsid w:val="008B3D3E"/>
    <w:rsid w:val="009B67FE"/>
    <w:rsid w:val="00BB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175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5DF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75D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75D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175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5DF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75D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75D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gong\83878\Contract%20Operation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3F236-D880-4438-A332-D6817A9EB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Contract Operation.dotx</Template>
  <TotalTime>8</TotalTime>
  <Pages>1</Pages>
  <Words>76</Words>
  <Characters>437</Characters>
  <Application>Microsoft Office Word</Application>
  <DocSecurity>0</DocSecurity>
  <Lines>3</Lines>
  <Paragraphs>1</Paragraphs>
  <ScaleCrop>false</ScaleCrop>
  <Company>sjtu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ligong</dc:creator>
  <cp:lastModifiedBy>ligong</cp:lastModifiedBy>
  <cp:revision>4</cp:revision>
  <dcterms:created xsi:type="dcterms:W3CDTF">2011-11-13T12:05:00Z</dcterms:created>
  <dcterms:modified xsi:type="dcterms:W3CDTF">2011-11-13T12:16:00Z</dcterms:modified>
</cp:coreProperties>
</file>